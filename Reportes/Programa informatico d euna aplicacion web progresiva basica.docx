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BD9F" w14:textId="77777777" w:rsidR="00A52490" w:rsidRPr="00C51037" w:rsidRDefault="00A52490" w:rsidP="00A52490">
      <w:pPr>
        <w:ind w:firstLine="0"/>
        <w:jc w:val="center"/>
        <w:rPr>
          <w:rFonts w:eastAsia="Arial"/>
          <w:b/>
          <w:bCs/>
          <w:sz w:val="36"/>
          <w:szCs w:val="28"/>
        </w:rPr>
      </w:pPr>
      <w:r w:rsidRPr="00C51037">
        <w:rPr>
          <w:rFonts w:eastAsia="Arial"/>
          <w:b/>
          <w:bCs/>
          <w:spacing w:val="-3"/>
          <w:sz w:val="36"/>
          <w:szCs w:val="28"/>
        </w:rPr>
        <w:t>UN</w:t>
      </w:r>
      <w:r w:rsidRPr="00C51037">
        <w:rPr>
          <w:rFonts w:eastAsia="Arial"/>
          <w:b/>
          <w:bCs/>
          <w:sz w:val="36"/>
          <w:szCs w:val="28"/>
        </w:rPr>
        <w:t>IV</w:t>
      </w:r>
      <w:r w:rsidRPr="00C51037">
        <w:rPr>
          <w:rFonts w:eastAsia="Arial"/>
          <w:b/>
          <w:bCs/>
          <w:spacing w:val="1"/>
          <w:sz w:val="36"/>
          <w:szCs w:val="28"/>
        </w:rPr>
        <w:t>E</w:t>
      </w:r>
      <w:r w:rsidRPr="00C51037">
        <w:rPr>
          <w:rFonts w:eastAsia="Arial"/>
          <w:b/>
          <w:bCs/>
          <w:spacing w:val="-3"/>
          <w:sz w:val="36"/>
          <w:szCs w:val="28"/>
        </w:rPr>
        <w:t>R</w:t>
      </w:r>
      <w:r w:rsidRPr="00C51037">
        <w:rPr>
          <w:rFonts w:eastAsia="Arial"/>
          <w:b/>
          <w:bCs/>
          <w:sz w:val="36"/>
          <w:szCs w:val="28"/>
        </w:rPr>
        <w:t>SI</w:t>
      </w:r>
      <w:r w:rsidRPr="00C51037">
        <w:rPr>
          <w:rFonts w:eastAsia="Arial"/>
          <w:b/>
          <w:bCs/>
          <w:spacing w:val="2"/>
          <w:sz w:val="36"/>
          <w:szCs w:val="28"/>
        </w:rPr>
        <w:t>D</w:t>
      </w:r>
      <w:r w:rsidRPr="00C51037">
        <w:rPr>
          <w:rFonts w:eastAsia="Arial"/>
          <w:b/>
          <w:bCs/>
          <w:spacing w:val="-7"/>
          <w:sz w:val="36"/>
          <w:szCs w:val="28"/>
        </w:rPr>
        <w:t>A</w:t>
      </w:r>
      <w:r w:rsidRPr="00C51037">
        <w:rPr>
          <w:rFonts w:eastAsia="Arial"/>
          <w:b/>
          <w:bCs/>
          <w:sz w:val="36"/>
          <w:szCs w:val="28"/>
        </w:rPr>
        <w:t>D</w:t>
      </w:r>
      <w:r w:rsidRPr="00C51037">
        <w:rPr>
          <w:rFonts w:eastAsia="Arial"/>
          <w:b/>
          <w:bCs/>
          <w:spacing w:val="-22"/>
          <w:sz w:val="36"/>
          <w:szCs w:val="28"/>
        </w:rPr>
        <w:t xml:space="preserve"> </w:t>
      </w:r>
      <w:r w:rsidRPr="00C51037">
        <w:rPr>
          <w:rFonts w:eastAsia="Arial"/>
          <w:b/>
          <w:bCs/>
          <w:spacing w:val="-3"/>
          <w:sz w:val="36"/>
          <w:szCs w:val="28"/>
        </w:rPr>
        <w:t>T</w:t>
      </w:r>
      <w:r w:rsidRPr="00C51037">
        <w:rPr>
          <w:rFonts w:eastAsia="Arial"/>
          <w:b/>
          <w:bCs/>
          <w:sz w:val="36"/>
          <w:szCs w:val="28"/>
        </w:rPr>
        <w:t>ECN</w:t>
      </w:r>
      <w:r w:rsidRPr="00C51037">
        <w:rPr>
          <w:rFonts w:eastAsia="Arial"/>
          <w:b/>
          <w:bCs/>
          <w:spacing w:val="-4"/>
          <w:sz w:val="36"/>
          <w:szCs w:val="28"/>
        </w:rPr>
        <w:t>O</w:t>
      </w:r>
      <w:r w:rsidRPr="00C51037">
        <w:rPr>
          <w:rFonts w:eastAsia="Arial"/>
          <w:b/>
          <w:bCs/>
          <w:sz w:val="36"/>
          <w:szCs w:val="28"/>
        </w:rPr>
        <w:t>LÓ</w:t>
      </w:r>
      <w:r w:rsidRPr="00C51037">
        <w:rPr>
          <w:rFonts w:eastAsia="Arial"/>
          <w:b/>
          <w:bCs/>
          <w:spacing w:val="-4"/>
          <w:sz w:val="36"/>
          <w:szCs w:val="28"/>
        </w:rPr>
        <w:t>G</w:t>
      </w:r>
      <w:r w:rsidRPr="00C51037">
        <w:rPr>
          <w:rFonts w:eastAsia="Arial"/>
          <w:b/>
          <w:bCs/>
          <w:sz w:val="36"/>
          <w:szCs w:val="28"/>
        </w:rPr>
        <w:t>I</w:t>
      </w:r>
      <w:r w:rsidRPr="00C51037">
        <w:rPr>
          <w:rFonts w:eastAsia="Arial"/>
          <w:b/>
          <w:bCs/>
          <w:spacing w:val="2"/>
          <w:sz w:val="36"/>
          <w:szCs w:val="28"/>
        </w:rPr>
        <w:t>C</w:t>
      </w:r>
      <w:r w:rsidRPr="00C51037">
        <w:rPr>
          <w:rFonts w:eastAsia="Arial"/>
          <w:b/>
          <w:bCs/>
          <w:sz w:val="36"/>
          <w:szCs w:val="28"/>
        </w:rPr>
        <w:t>A</w:t>
      </w:r>
      <w:r w:rsidRPr="00C51037">
        <w:rPr>
          <w:rFonts w:eastAsia="Arial"/>
          <w:b/>
          <w:bCs/>
          <w:spacing w:val="-32"/>
          <w:sz w:val="36"/>
          <w:szCs w:val="28"/>
        </w:rPr>
        <w:t xml:space="preserve"> </w:t>
      </w:r>
      <w:r w:rsidRPr="00C51037">
        <w:rPr>
          <w:rFonts w:eastAsia="Arial"/>
          <w:b/>
          <w:bCs/>
          <w:spacing w:val="-3"/>
          <w:sz w:val="36"/>
          <w:szCs w:val="28"/>
        </w:rPr>
        <w:t>D</w:t>
      </w:r>
      <w:r w:rsidRPr="00C51037">
        <w:rPr>
          <w:rFonts w:eastAsia="Arial"/>
          <w:b/>
          <w:bCs/>
          <w:sz w:val="36"/>
          <w:szCs w:val="28"/>
        </w:rPr>
        <w:t>E CHIHUAHUA</w:t>
      </w:r>
    </w:p>
    <w:p w14:paraId="6B907971" w14:textId="77777777" w:rsidR="00E457F9" w:rsidRPr="00C51037" w:rsidRDefault="00E457F9" w:rsidP="000F5DFF">
      <w:pPr>
        <w:ind w:firstLine="0"/>
        <w:jc w:val="center"/>
        <w:rPr>
          <w:b/>
          <w:bCs/>
          <w:sz w:val="36"/>
          <w:szCs w:val="28"/>
        </w:rPr>
      </w:pPr>
    </w:p>
    <w:p w14:paraId="208FD425" w14:textId="6F537127" w:rsidR="00E457F9" w:rsidRPr="00587829" w:rsidRDefault="00793049" w:rsidP="000F5DFF">
      <w:pPr>
        <w:pStyle w:val="Textosinsangra"/>
        <w:jc w:val="center"/>
        <w:rPr>
          <w:b/>
          <w:bCs/>
          <w:color w:val="000000" w:themeColor="text1"/>
          <w:sz w:val="36"/>
          <w:szCs w:val="28"/>
        </w:rPr>
      </w:pPr>
      <w:r w:rsidRPr="00587829">
        <w:rPr>
          <w:rFonts w:eastAsia="Arial"/>
          <w:b/>
          <w:bCs/>
          <w:color w:val="000000" w:themeColor="text1"/>
          <w:sz w:val="36"/>
          <w:szCs w:val="28"/>
        </w:rPr>
        <w:t>INGENIERIA EN DESARROLLO Y GESTION DE SOFTWARE</w:t>
      </w:r>
    </w:p>
    <w:p w14:paraId="16AED26B" w14:textId="14784E41" w:rsidR="00E457F9" w:rsidRDefault="00E457F9" w:rsidP="000F5DFF">
      <w:pPr>
        <w:ind w:firstLine="0"/>
        <w:jc w:val="center"/>
        <w:rPr>
          <w:b/>
          <w:bCs/>
          <w:sz w:val="28"/>
          <w:szCs w:val="28"/>
        </w:rPr>
      </w:pPr>
    </w:p>
    <w:p w14:paraId="27D90D5E" w14:textId="25090585" w:rsidR="003E6178" w:rsidRDefault="004774B2" w:rsidP="000F5DFF">
      <w:pPr>
        <w:ind w:firstLine="0"/>
        <w:jc w:val="center"/>
        <w:rPr>
          <w:b/>
          <w:bCs/>
          <w:sz w:val="28"/>
          <w:szCs w:val="28"/>
        </w:rPr>
      </w:pPr>
      <w:r w:rsidRPr="00C51037">
        <w:rPr>
          <w:b/>
          <w:bCs/>
          <w:noProof/>
          <w:sz w:val="36"/>
          <w:szCs w:val="28"/>
          <w:lang w:eastAsia="es-MX"/>
        </w:rPr>
        <w:drawing>
          <wp:inline distT="0" distB="0" distL="0" distR="0" wp14:anchorId="66258AB1" wp14:editId="49469E2A">
            <wp:extent cx="2581275" cy="2181225"/>
            <wp:effectExtent l="0" t="0" r="0" b="0"/>
            <wp:docPr id="1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1D46" w14:textId="77777777" w:rsidR="00E457F9" w:rsidRPr="00C51037" w:rsidRDefault="00E457F9" w:rsidP="004774B2">
      <w:pPr>
        <w:ind w:firstLine="0"/>
        <w:rPr>
          <w:b/>
          <w:bCs/>
          <w:sz w:val="36"/>
          <w:szCs w:val="28"/>
        </w:rPr>
      </w:pPr>
    </w:p>
    <w:p w14:paraId="395E6A96" w14:textId="0EA398AC" w:rsidR="00A77749" w:rsidRPr="00881D98" w:rsidRDefault="003B2A16" w:rsidP="003E6178">
      <w:pPr>
        <w:ind w:firstLine="0"/>
        <w:jc w:val="center"/>
        <w:rPr>
          <w:rFonts w:eastAsia="Arial"/>
          <w:color w:val="000000" w:themeColor="text1"/>
          <w:sz w:val="36"/>
          <w:szCs w:val="28"/>
        </w:rPr>
      </w:pPr>
      <w:r>
        <w:rPr>
          <w:rFonts w:eastAsia="Arial"/>
          <w:color w:val="000000" w:themeColor="text1"/>
          <w:sz w:val="36"/>
          <w:szCs w:val="28"/>
        </w:rPr>
        <w:t>PWA BASICA</w:t>
      </w:r>
    </w:p>
    <w:p w14:paraId="14B42AC6" w14:textId="332150D9" w:rsidR="00E457F9" w:rsidRPr="00881D98" w:rsidRDefault="00587829" w:rsidP="00A77749">
      <w:pPr>
        <w:ind w:firstLine="0"/>
        <w:jc w:val="center"/>
        <w:rPr>
          <w:rFonts w:eastAsia="Arial"/>
          <w:b/>
          <w:bCs/>
          <w:color w:val="000000" w:themeColor="text1"/>
          <w:sz w:val="32"/>
          <w:szCs w:val="24"/>
        </w:rPr>
      </w:pPr>
      <w:r w:rsidRPr="00881D98">
        <w:rPr>
          <w:rFonts w:eastAsia="Arial"/>
          <w:b/>
          <w:bCs/>
          <w:color w:val="000000" w:themeColor="text1"/>
          <w:spacing w:val="-4"/>
          <w:sz w:val="32"/>
          <w:szCs w:val="24"/>
        </w:rPr>
        <w:t>APLICACIONES WEB PROGRESIVAS</w:t>
      </w:r>
    </w:p>
    <w:p w14:paraId="5EC9DC2D" w14:textId="77777777" w:rsidR="0021753A" w:rsidRPr="00587829" w:rsidRDefault="0021753A" w:rsidP="00A77749">
      <w:pPr>
        <w:ind w:firstLine="0"/>
        <w:rPr>
          <w:b/>
          <w:bCs/>
          <w:color w:val="000000" w:themeColor="text1"/>
          <w:sz w:val="32"/>
          <w:szCs w:val="24"/>
        </w:rPr>
      </w:pPr>
    </w:p>
    <w:p w14:paraId="01108889" w14:textId="77777777" w:rsidR="00E457F9" w:rsidRPr="00587829" w:rsidRDefault="00E457F9" w:rsidP="00A87A88">
      <w:pPr>
        <w:ind w:firstLine="0"/>
        <w:jc w:val="center"/>
        <w:rPr>
          <w:rFonts w:eastAsia="Arial"/>
          <w:color w:val="000000" w:themeColor="text1"/>
          <w:sz w:val="28"/>
          <w:szCs w:val="22"/>
        </w:rPr>
      </w:pPr>
      <w:r w:rsidRPr="00587829">
        <w:rPr>
          <w:rFonts w:eastAsia="Arial"/>
          <w:color w:val="000000" w:themeColor="text1"/>
          <w:sz w:val="28"/>
          <w:szCs w:val="22"/>
        </w:rPr>
        <w:t>P</w:t>
      </w:r>
      <w:r w:rsidRPr="00587829">
        <w:rPr>
          <w:rFonts w:eastAsia="Arial"/>
          <w:color w:val="000000" w:themeColor="text1"/>
          <w:spacing w:val="-3"/>
          <w:sz w:val="28"/>
          <w:szCs w:val="22"/>
        </w:rPr>
        <w:t>R</w:t>
      </w:r>
      <w:r w:rsidRPr="00587829">
        <w:rPr>
          <w:rFonts w:eastAsia="Arial"/>
          <w:color w:val="000000" w:themeColor="text1"/>
          <w:sz w:val="28"/>
          <w:szCs w:val="22"/>
        </w:rPr>
        <w:t>ESE</w:t>
      </w:r>
      <w:r w:rsidRPr="00587829">
        <w:rPr>
          <w:rFonts w:eastAsia="Arial"/>
          <w:color w:val="000000" w:themeColor="text1"/>
          <w:spacing w:val="-3"/>
          <w:sz w:val="28"/>
          <w:szCs w:val="22"/>
        </w:rPr>
        <w:t>N</w:t>
      </w:r>
      <w:r w:rsidRPr="00587829">
        <w:rPr>
          <w:rFonts w:eastAsia="Arial"/>
          <w:color w:val="000000" w:themeColor="text1"/>
          <w:sz w:val="28"/>
          <w:szCs w:val="22"/>
        </w:rPr>
        <w:t>TA:</w:t>
      </w:r>
    </w:p>
    <w:p w14:paraId="7252AF9B" w14:textId="4A357D8A" w:rsidR="00E457F9" w:rsidRPr="00587829" w:rsidRDefault="00793049" w:rsidP="00A87A88">
      <w:pPr>
        <w:ind w:firstLine="0"/>
        <w:jc w:val="center"/>
        <w:rPr>
          <w:rFonts w:eastAsia="Arial"/>
          <w:color w:val="000000" w:themeColor="text1"/>
        </w:rPr>
      </w:pPr>
      <w:r w:rsidRPr="00587829">
        <w:rPr>
          <w:rFonts w:eastAsia="Arial"/>
          <w:color w:val="000000" w:themeColor="text1"/>
        </w:rPr>
        <w:t>JORGE ALBERTO SANCHEZ CELAYA</w:t>
      </w:r>
    </w:p>
    <w:p w14:paraId="4037FD02" w14:textId="108E4E88" w:rsidR="00A77749" w:rsidRPr="00587829" w:rsidRDefault="00A77749" w:rsidP="00A77749">
      <w:pPr>
        <w:ind w:firstLine="0"/>
        <w:jc w:val="center"/>
        <w:rPr>
          <w:rFonts w:eastAsia="Arial"/>
          <w:color w:val="000000" w:themeColor="text1"/>
          <w:sz w:val="28"/>
          <w:szCs w:val="22"/>
        </w:rPr>
      </w:pPr>
      <w:r w:rsidRPr="00587829">
        <w:rPr>
          <w:rFonts w:eastAsia="Arial"/>
          <w:color w:val="000000" w:themeColor="text1"/>
          <w:spacing w:val="-3"/>
          <w:sz w:val="28"/>
          <w:szCs w:val="22"/>
        </w:rPr>
        <w:t>DOCENTE</w:t>
      </w:r>
      <w:r w:rsidRPr="00587829">
        <w:rPr>
          <w:rFonts w:eastAsia="Arial"/>
          <w:color w:val="000000" w:themeColor="text1"/>
          <w:sz w:val="28"/>
          <w:szCs w:val="22"/>
        </w:rPr>
        <w:t>:</w:t>
      </w:r>
    </w:p>
    <w:p w14:paraId="6927C438" w14:textId="42368330" w:rsidR="00E457F9" w:rsidRPr="00587829" w:rsidRDefault="00587829" w:rsidP="00793049">
      <w:pPr>
        <w:ind w:firstLine="0"/>
        <w:jc w:val="center"/>
        <w:rPr>
          <w:rFonts w:eastAsia="Arial"/>
          <w:color w:val="000000" w:themeColor="text1"/>
        </w:rPr>
      </w:pPr>
      <w:r w:rsidRPr="00587829">
        <w:rPr>
          <w:rFonts w:eastAsia="Arial"/>
          <w:color w:val="000000" w:themeColor="text1"/>
        </w:rPr>
        <w:t>BLANCA CHAVARRIA</w:t>
      </w:r>
    </w:p>
    <w:p w14:paraId="359F87EA" w14:textId="762BCC4A" w:rsidR="00E457F9" w:rsidRDefault="00E457F9" w:rsidP="00EB1FF5">
      <w:pPr>
        <w:jc w:val="center"/>
        <w:rPr>
          <w:sz w:val="32"/>
          <w:szCs w:val="24"/>
        </w:rPr>
      </w:pPr>
    </w:p>
    <w:p w14:paraId="09491DE2" w14:textId="77777777" w:rsidR="00A77749" w:rsidRPr="00EB1FF5" w:rsidRDefault="00A77749" w:rsidP="00EB1FF5">
      <w:pPr>
        <w:jc w:val="center"/>
        <w:rPr>
          <w:sz w:val="32"/>
          <w:szCs w:val="24"/>
        </w:rPr>
      </w:pPr>
    </w:p>
    <w:p w14:paraId="442DE13E" w14:textId="07EB0E22" w:rsidR="00CF3829" w:rsidRPr="00154BFD" w:rsidRDefault="00CF3829" w:rsidP="00154BFD">
      <w:pPr>
        <w:pStyle w:val="Heading4"/>
        <w:jc w:val="right"/>
        <w:rPr>
          <w:i/>
          <w:lang w:val="es-ES" w:eastAsia="es-ES"/>
        </w:rPr>
        <w:sectPr w:rsidR="00CF3829" w:rsidRPr="00154BFD" w:rsidSect="00B019D8">
          <w:headerReference w:type="default" r:id="rId9"/>
          <w:headerReference w:type="first" r:id="rId10"/>
          <w:pgSz w:w="12240" w:h="15840" w:code="1"/>
          <w:pgMar w:top="1417" w:right="1418" w:bottom="1417" w:left="1418" w:header="709" w:footer="709" w:gutter="0"/>
          <w:pgNumType w:start="1"/>
          <w:cols w:space="708"/>
          <w:titlePg/>
          <w:docGrid w:linePitch="360"/>
        </w:sectPr>
      </w:pPr>
      <w:r w:rsidRPr="00154BFD">
        <w:rPr>
          <w:lang w:val="es-ES" w:eastAsia="es-ES"/>
        </w:rPr>
        <w:t xml:space="preserve">Chihuahua, Chih., </w:t>
      </w:r>
      <w:r w:rsidR="0022603B" w:rsidRPr="00154BFD">
        <w:rPr>
          <w:i/>
          <w:lang w:val="es-ES" w:eastAsia="es-ES"/>
        </w:rPr>
        <w:fldChar w:fldCharType="begin"/>
      </w:r>
      <w:r w:rsidRPr="00154BFD">
        <w:rPr>
          <w:lang w:val="es-ES" w:eastAsia="es-ES"/>
        </w:rPr>
        <w:instrText xml:space="preserve"> TIME \@ "dd' de 'MMMM' de 'yyyy" </w:instrText>
      </w:r>
      <w:r w:rsidR="0022603B" w:rsidRPr="00154BFD">
        <w:rPr>
          <w:i/>
          <w:lang w:val="es-ES" w:eastAsia="es-ES"/>
        </w:rPr>
        <w:fldChar w:fldCharType="separate"/>
      </w:r>
      <w:r w:rsidR="00F24E91">
        <w:rPr>
          <w:noProof/>
          <w:lang w:val="es-ES" w:eastAsia="es-ES"/>
        </w:rPr>
        <w:t>25 de febrero de 2025</w:t>
      </w:r>
      <w:r w:rsidR="0022603B" w:rsidRPr="00154BFD">
        <w:rPr>
          <w:i/>
          <w:lang w:val="es-ES" w:eastAsia="es-ES"/>
        </w:rPr>
        <w:fldChar w:fldCharType="end"/>
      </w:r>
    </w:p>
    <w:p w14:paraId="1E06EE4D" w14:textId="5CB9C643" w:rsidR="00C60938" w:rsidRPr="00731C04" w:rsidRDefault="00C60938" w:rsidP="006354BE">
      <w:pPr>
        <w:ind w:firstLine="0"/>
        <w:rPr>
          <w:b/>
          <w:bCs/>
          <w:i/>
          <w:iCs/>
          <w:color w:val="000000" w:themeColor="text1"/>
        </w:rPr>
      </w:pPr>
      <w:bookmarkStart w:id="0" w:name="_Toc453675414"/>
      <w:bookmarkStart w:id="1" w:name="_Toc453675506"/>
      <w:bookmarkStart w:id="2" w:name="_Toc453676062"/>
      <w:r w:rsidRPr="00731C04">
        <w:rPr>
          <w:b/>
          <w:bCs/>
          <w:color w:val="000000" w:themeColor="text1"/>
          <w:sz w:val="32"/>
          <w:szCs w:val="24"/>
        </w:rPr>
        <w:lastRenderedPageBreak/>
        <w:t>ÍNDICE</w:t>
      </w:r>
      <w:bookmarkEnd w:id="0"/>
      <w:bookmarkEnd w:id="1"/>
      <w:bookmarkEnd w:id="2"/>
    </w:p>
    <w:p w14:paraId="0FAD8C82" w14:textId="3F3D6635" w:rsidR="00F24E91" w:rsidRPr="00F24E91" w:rsidRDefault="0022603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r w:rsidRPr="00F24E91">
        <w:rPr>
          <w:color w:val="000000" w:themeColor="text1"/>
        </w:rPr>
        <w:fldChar w:fldCharType="begin"/>
      </w:r>
      <w:r w:rsidR="00AA5BED" w:rsidRPr="00F24E91">
        <w:rPr>
          <w:color w:val="000000" w:themeColor="text1"/>
        </w:rPr>
        <w:instrText xml:space="preserve"> TOC \o "1-3" \h \z \u </w:instrText>
      </w:r>
      <w:r w:rsidRPr="00F24E91">
        <w:rPr>
          <w:color w:val="000000" w:themeColor="text1"/>
        </w:rPr>
        <w:fldChar w:fldCharType="separate"/>
      </w:r>
      <w:hyperlink w:anchor="_Toc191395901" w:history="1">
        <w:r w:rsidR="00F24E91" w:rsidRPr="00F24E91">
          <w:rPr>
            <w:rStyle w:val="Hyperlink"/>
            <w:noProof/>
            <w:color w:val="000000" w:themeColor="text1"/>
          </w:rPr>
          <w:t>Introducción</w:t>
        </w:r>
        <w:r w:rsidR="00F24E91" w:rsidRPr="00F24E91">
          <w:rPr>
            <w:noProof/>
            <w:webHidden/>
            <w:color w:val="000000" w:themeColor="text1"/>
          </w:rPr>
          <w:tab/>
        </w:r>
        <w:r w:rsidR="00F24E91" w:rsidRPr="00F24E91">
          <w:rPr>
            <w:noProof/>
            <w:webHidden/>
            <w:color w:val="000000" w:themeColor="text1"/>
          </w:rPr>
          <w:fldChar w:fldCharType="begin"/>
        </w:r>
        <w:r w:rsidR="00F24E91" w:rsidRPr="00F24E91">
          <w:rPr>
            <w:noProof/>
            <w:webHidden/>
            <w:color w:val="000000" w:themeColor="text1"/>
          </w:rPr>
          <w:instrText xml:space="preserve"> PAGEREF _Toc191395901 \h </w:instrText>
        </w:r>
        <w:r w:rsidR="00F24E91" w:rsidRPr="00F24E91">
          <w:rPr>
            <w:noProof/>
            <w:webHidden/>
            <w:color w:val="000000" w:themeColor="text1"/>
          </w:rPr>
        </w:r>
        <w:r w:rsidR="00F24E91" w:rsidRPr="00F24E91">
          <w:rPr>
            <w:noProof/>
            <w:webHidden/>
            <w:color w:val="000000" w:themeColor="text1"/>
          </w:rPr>
          <w:fldChar w:fldCharType="separate"/>
        </w:r>
        <w:r w:rsidR="00F24E91" w:rsidRPr="00F24E91">
          <w:rPr>
            <w:noProof/>
            <w:webHidden/>
            <w:color w:val="000000" w:themeColor="text1"/>
          </w:rPr>
          <w:t>3</w:t>
        </w:r>
        <w:r w:rsidR="00F24E91" w:rsidRPr="00F24E91">
          <w:rPr>
            <w:noProof/>
            <w:webHidden/>
            <w:color w:val="000000" w:themeColor="text1"/>
          </w:rPr>
          <w:fldChar w:fldCharType="end"/>
        </w:r>
      </w:hyperlink>
    </w:p>
    <w:p w14:paraId="0FF41499" w14:textId="6F167C37" w:rsidR="00F24E91" w:rsidRPr="00F24E91" w:rsidRDefault="00F24E9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1395902" w:history="1">
        <w:r w:rsidRPr="00F24E91">
          <w:rPr>
            <w:rStyle w:val="Hyperlink"/>
            <w:noProof/>
            <w:color w:val="000000" w:themeColor="text1"/>
          </w:rPr>
          <w:t>Icono PWA</w:t>
        </w:r>
        <w:r w:rsidRPr="00F24E91">
          <w:rPr>
            <w:noProof/>
            <w:webHidden/>
            <w:color w:val="000000" w:themeColor="text1"/>
          </w:rPr>
          <w:tab/>
        </w:r>
        <w:r w:rsidRPr="00F24E91">
          <w:rPr>
            <w:noProof/>
            <w:webHidden/>
            <w:color w:val="000000" w:themeColor="text1"/>
          </w:rPr>
          <w:fldChar w:fldCharType="begin"/>
        </w:r>
        <w:r w:rsidRPr="00F24E91">
          <w:rPr>
            <w:noProof/>
            <w:webHidden/>
            <w:color w:val="000000" w:themeColor="text1"/>
          </w:rPr>
          <w:instrText xml:space="preserve"> PAGEREF _Toc191395902 \h </w:instrText>
        </w:r>
        <w:r w:rsidRPr="00F24E91">
          <w:rPr>
            <w:noProof/>
            <w:webHidden/>
            <w:color w:val="000000" w:themeColor="text1"/>
          </w:rPr>
        </w:r>
        <w:r w:rsidRPr="00F24E91">
          <w:rPr>
            <w:noProof/>
            <w:webHidden/>
            <w:color w:val="000000" w:themeColor="text1"/>
          </w:rPr>
          <w:fldChar w:fldCharType="separate"/>
        </w:r>
        <w:r w:rsidRPr="00F24E91">
          <w:rPr>
            <w:noProof/>
            <w:webHidden/>
            <w:color w:val="000000" w:themeColor="text1"/>
          </w:rPr>
          <w:t>4</w:t>
        </w:r>
        <w:r w:rsidRPr="00F24E91">
          <w:rPr>
            <w:noProof/>
            <w:webHidden/>
            <w:color w:val="000000" w:themeColor="text1"/>
          </w:rPr>
          <w:fldChar w:fldCharType="end"/>
        </w:r>
      </w:hyperlink>
    </w:p>
    <w:p w14:paraId="21C6DBFE" w14:textId="58283337" w:rsidR="00F24E91" w:rsidRPr="00F24E91" w:rsidRDefault="00F24E9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1395903" w:history="1">
        <w:r w:rsidRPr="00F24E91">
          <w:rPr>
            <w:rStyle w:val="Hyperlink"/>
            <w:noProof/>
            <w:color w:val="000000" w:themeColor="text1"/>
          </w:rPr>
          <w:t>Distintos tamaños</w:t>
        </w:r>
        <w:r w:rsidRPr="00F24E91">
          <w:rPr>
            <w:noProof/>
            <w:webHidden/>
            <w:color w:val="000000" w:themeColor="text1"/>
          </w:rPr>
          <w:tab/>
        </w:r>
        <w:r w:rsidRPr="00F24E91">
          <w:rPr>
            <w:noProof/>
            <w:webHidden/>
            <w:color w:val="000000" w:themeColor="text1"/>
          </w:rPr>
          <w:fldChar w:fldCharType="begin"/>
        </w:r>
        <w:r w:rsidRPr="00F24E91">
          <w:rPr>
            <w:noProof/>
            <w:webHidden/>
            <w:color w:val="000000" w:themeColor="text1"/>
          </w:rPr>
          <w:instrText xml:space="preserve"> PAGEREF _Toc191395903 \h </w:instrText>
        </w:r>
        <w:r w:rsidRPr="00F24E91">
          <w:rPr>
            <w:noProof/>
            <w:webHidden/>
            <w:color w:val="000000" w:themeColor="text1"/>
          </w:rPr>
        </w:r>
        <w:r w:rsidRPr="00F24E91">
          <w:rPr>
            <w:noProof/>
            <w:webHidden/>
            <w:color w:val="000000" w:themeColor="text1"/>
          </w:rPr>
          <w:fldChar w:fldCharType="separate"/>
        </w:r>
        <w:r w:rsidRPr="00F24E91">
          <w:rPr>
            <w:noProof/>
            <w:webHidden/>
            <w:color w:val="000000" w:themeColor="text1"/>
          </w:rPr>
          <w:t>4</w:t>
        </w:r>
        <w:r w:rsidRPr="00F24E91">
          <w:rPr>
            <w:noProof/>
            <w:webHidden/>
            <w:color w:val="000000" w:themeColor="text1"/>
          </w:rPr>
          <w:fldChar w:fldCharType="end"/>
        </w:r>
      </w:hyperlink>
    </w:p>
    <w:p w14:paraId="64F271C4" w14:textId="30C0D2FD" w:rsidR="00F24E91" w:rsidRPr="00F24E91" w:rsidRDefault="00F24E9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1395904" w:history="1">
        <w:r w:rsidRPr="00F24E91">
          <w:rPr>
            <w:rStyle w:val="Hyperlink"/>
            <w:noProof/>
            <w:color w:val="000000" w:themeColor="text1"/>
          </w:rPr>
          <w:t>Creación de manifest</w:t>
        </w:r>
        <w:r w:rsidRPr="00F24E91">
          <w:rPr>
            <w:noProof/>
            <w:webHidden/>
            <w:color w:val="000000" w:themeColor="text1"/>
          </w:rPr>
          <w:tab/>
        </w:r>
        <w:r w:rsidRPr="00F24E91">
          <w:rPr>
            <w:noProof/>
            <w:webHidden/>
            <w:color w:val="000000" w:themeColor="text1"/>
          </w:rPr>
          <w:fldChar w:fldCharType="begin"/>
        </w:r>
        <w:r w:rsidRPr="00F24E91">
          <w:rPr>
            <w:noProof/>
            <w:webHidden/>
            <w:color w:val="000000" w:themeColor="text1"/>
          </w:rPr>
          <w:instrText xml:space="preserve"> PAGEREF _Toc191395904 \h </w:instrText>
        </w:r>
        <w:r w:rsidRPr="00F24E91">
          <w:rPr>
            <w:noProof/>
            <w:webHidden/>
            <w:color w:val="000000" w:themeColor="text1"/>
          </w:rPr>
        </w:r>
        <w:r w:rsidRPr="00F24E91">
          <w:rPr>
            <w:noProof/>
            <w:webHidden/>
            <w:color w:val="000000" w:themeColor="text1"/>
          </w:rPr>
          <w:fldChar w:fldCharType="separate"/>
        </w:r>
        <w:r w:rsidRPr="00F24E91">
          <w:rPr>
            <w:noProof/>
            <w:webHidden/>
            <w:color w:val="000000" w:themeColor="text1"/>
          </w:rPr>
          <w:t>5</w:t>
        </w:r>
        <w:r w:rsidRPr="00F24E91">
          <w:rPr>
            <w:noProof/>
            <w:webHidden/>
            <w:color w:val="000000" w:themeColor="text1"/>
          </w:rPr>
          <w:fldChar w:fldCharType="end"/>
        </w:r>
      </w:hyperlink>
    </w:p>
    <w:p w14:paraId="44036BE2" w14:textId="238151BE" w:rsidR="00F24E91" w:rsidRPr="00F24E91" w:rsidRDefault="00F24E9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1395905" w:history="1">
        <w:r w:rsidRPr="00F24E91">
          <w:rPr>
            <w:rStyle w:val="Hyperlink"/>
            <w:noProof/>
            <w:color w:val="000000" w:themeColor="text1"/>
          </w:rPr>
          <w:t>Conclusión</w:t>
        </w:r>
        <w:r w:rsidRPr="00F24E91">
          <w:rPr>
            <w:noProof/>
            <w:webHidden/>
            <w:color w:val="000000" w:themeColor="text1"/>
          </w:rPr>
          <w:tab/>
        </w:r>
        <w:r w:rsidRPr="00F24E91">
          <w:rPr>
            <w:noProof/>
            <w:webHidden/>
            <w:color w:val="000000" w:themeColor="text1"/>
          </w:rPr>
          <w:fldChar w:fldCharType="begin"/>
        </w:r>
        <w:r w:rsidRPr="00F24E91">
          <w:rPr>
            <w:noProof/>
            <w:webHidden/>
            <w:color w:val="000000" w:themeColor="text1"/>
          </w:rPr>
          <w:instrText xml:space="preserve"> PAGEREF _Toc191395905 \h </w:instrText>
        </w:r>
        <w:r w:rsidRPr="00F24E91">
          <w:rPr>
            <w:noProof/>
            <w:webHidden/>
            <w:color w:val="000000" w:themeColor="text1"/>
          </w:rPr>
        </w:r>
        <w:r w:rsidRPr="00F24E91">
          <w:rPr>
            <w:noProof/>
            <w:webHidden/>
            <w:color w:val="000000" w:themeColor="text1"/>
          </w:rPr>
          <w:fldChar w:fldCharType="separate"/>
        </w:r>
        <w:r w:rsidRPr="00F24E91">
          <w:rPr>
            <w:noProof/>
            <w:webHidden/>
            <w:color w:val="000000" w:themeColor="text1"/>
          </w:rPr>
          <w:t>6</w:t>
        </w:r>
        <w:r w:rsidRPr="00F24E91">
          <w:rPr>
            <w:noProof/>
            <w:webHidden/>
            <w:color w:val="000000" w:themeColor="text1"/>
          </w:rPr>
          <w:fldChar w:fldCharType="end"/>
        </w:r>
      </w:hyperlink>
    </w:p>
    <w:p w14:paraId="38CF549F" w14:textId="524E845C" w:rsidR="007F0FA1" w:rsidRPr="00D570F5" w:rsidRDefault="0022603B" w:rsidP="00D570F5">
      <w:pPr>
        <w:spacing w:line="240" w:lineRule="auto"/>
        <w:ind w:firstLine="0"/>
        <w:rPr>
          <w:bCs/>
          <w:lang w:val="es-ES"/>
        </w:rPr>
        <w:sectPr w:rsidR="007F0FA1" w:rsidRPr="00D570F5" w:rsidSect="00B019D8">
          <w:footerReference w:type="even" r:id="rId11"/>
          <w:footerReference w:type="default" r:id="rId12"/>
          <w:footerReference w:type="first" r:id="rId13"/>
          <w:pgSz w:w="12242" w:h="15842" w:code="1"/>
          <w:pgMar w:top="1418" w:right="1418" w:bottom="1418" w:left="1418" w:header="851" w:footer="839" w:gutter="0"/>
          <w:pgNumType w:start="2"/>
          <w:cols w:space="360"/>
          <w:docGrid w:linePitch="326"/>
        </w:sectPr>
      </w:pPr>
      <w:r w:rsidRPr="00F24E91">
        <w:rPr>
          <w:bCs/>
          <w:color w:val="000000" w:themeColor="text1"/>
          <w:lang w:val="es-ES"/>
        </w:rPr>
        <w:fldChar w:fldCharType="end"/>
      </w:r>
    </w:p>
    <w:p w14:paraId="4B87CF45" w14:textId="59B79079" w:rsidR="00FA6AF7" w:rsidRDefault="00FA6AF7" w:rsidP="00D570F5">
      <w:pPr>
        <w:pStyle w:val="Epigrafe"/>
        <w:rPr>
          <w:b w:val="0"/>
          <w:bCs w:val="0"/>
          <w:i/>
          <w:iCs/>
        </w:rPr>
      </w:pPr>
    </w:p>
    <w:p w14:paraId="6E1D48D9" w14:textId="77777777" w:rsidR="00B44998" w:rsidRDefault="00B44998" w:rsidP="00B44998">
      <w:pPr>
        <w:pStyle w:val="TtuloN1"/>
      </w:pPr>
      <w:bookmarkStart w:id="3" w:name="_Toc191395901"/>
      <w:r>
        <w:t>Introducción</w:t>
      </w:r>
      <w:bookmarkEnd w:id="3"/>
    </w:p>
    <w:p w14:paraId="3118F091" w14:textId="77777777" w:rsidR="00B44998" w:rsidRPr="00B44998" w:rsidRDefault="00B44998" w:rsidP="00B44998">
      <w:pPr>
        <w:pStyle w:val="TextoNormal"/>
        <w:rPr>
          <w:lang w:val="en-MX"/>
        </w:rPr>
      </w:pPr>
      <w:r w:rsidRPr="00B44998">
        <w:rPr>
          <w:lang w:val="en-MX"/>
        </w:rPr>
        <w:t>En el desarrollo de Aplicaciones Web Progresivas (PWA), los íconos y el archivo </w:t>
      </w:r>
      <w:r w:rsidRPr="00B44998">
        <w:rPr>
          <w:b/>
          <w:bCs/>
          <w:lang w:val="en-MX"/>
        </w:rPr>
        <w:t>manifest.json</w:t>
      </w:r>
      <w:r w:rsidRPr="00B44998">
        <w:rPr>
          <w:lang w:val="en-MX"/>
        </w:rPr>
        <w:t> son elementos fundamentales para mejorar la experiencia del usuario y garantizar una correcta integración con los dispositivos.</w:t>
      </w:r>
    </w:p>
    <w:p w14:paraId="24D1AE0A" w14:textId="77777777" w:rsidR="00B44998" w:rsidRPr="00B44998" w:rsidRDefault="00B44998" w:rsidP="00B44998">
      <w:pPr>
        <w:pStyle w:val="TextoNormal"/>
        <w:rPr>
          <w:lang w:val="en-MX"/>
        </w:rPr>
      </w:pPr>
      <w:r w:rsidRPr="00B44998">
        <w:rPr>
          <w:lang w:val="en-MX"/>
        </w:rPr>
        <w:t>Este documento presenta la configuración y creación de los </w:t>
      </w:r>
      <w:r w:rsidRPr="00B44998">
        <w:rPr>
          <w:b/>
          <w:bCs/>
          <w:lang w:val="en-MX"/>
        </w:rPr>
        <w:t>íconos de la PWA</w:t>
      </w:r>
      <w:r w:rsidRPr="00B44998">
        <w:rPr>
          <w:lang w:val="en-MX"/>
        </w:rPr>
        <w:t>, destacando la importancia de sus distintos tamaños para la compatibilidad con diversas plataformas. Además, se aborda la estructura del </w:t>
      </w:r>
      <w:r w:rsidRPr="00B44998">
        <w:rPr>
          <w:b/>
          <w:bCs/>
          <w:lang w:val="en-MX"/>
        </w:rPr>
        <w:t>archivo manifest</w:t>
      </w:r>
      <w:r w:rsidRPr="00B44998">
        <w:rPr>
          <w:lang w:val="en-MX"/>
        </w:rPr>
        <w:t>, el cual permite definir aspectos clave de la aplicación, como su nombre, colores, orientación y los propios íconos.</w:t>
      </w:r>
    </w:p>
    <w:p w14:paraId="035A8095" w14:textId="1576D735" w:rsidR="00B44998" w:rsidRDefault="00B44998" w:rsidP="00B44998">
      <w:pPr>
        <w:pStyle w:val="TextoNormal"/>
      </w:pPr>
      <w:r>
        <w:br w:type="page"/>
      </w:r>
    </w:p>
    <w:p w14:paraId="14DBD2B1" w14:textId="439D4485" w:rsidR="001C07B7" w:rsidRDefault="00B44998" w:rsidP="00B44998">
      <w:pPr>
        <w:pStyle w:val="TtuloN1"/>
      </w:pPr>
      <w:bookmarkStart w:id="4" w:name="_Toc191395902"/>
      <w:r>
        <w:lastRenderedPageBreak/>
        <w:t>Icono PWA</w:t>
      </w:r>
      <w:bookmarkEnd w:id="4"/>
    </w:p>
    <w:p w14:paraId="07D86011" w14:textId="24610D82" w:rsidR="00B44998" w:rsidRDefault="00B44998" w:rsidP="00F24E91">
      <w:pPr>
        <w:pStyle w:val="TextoNormal"/>
        <w:jc w:val="center"/>
      </w:pPr>
      <w:r>
        <w:rPr>
          <w:noProof/>
        </w:rPr>
        <w:drawing>
          <wp:inline distT="0" distB="0" distL="0" distR="0" wp14:anchorId="3A5006E0" wp14:editId="01222550">
            <wp:extent cx="1219200" cy="1219200"/>
            <wp:effectExtent l="0" t="0" r="0" b="0"/>
            <wp:docPr id="1428357464" name="Picture 1" descr="A hand holding a paper with a perso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7464" name="Picture 1" descr="A hand holding a paper with a person on i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FB9" w14:textId="3286E22D" w:rsidR="00B44998" w:rsidRDefault="00B44998" w:rsidP="00B44998">
      <w:pPr>
        <w:pStyle w:val="TtuloN1"/>
      </w:pPr>
      <w:bookmarkStart w:id="5" w:name="_Toc191395903"/>
      <w:r>
        <w:t>Distintos tamaños</w:t>
      </w:r>
      <w:bookmarkEnd w:id="5"/>
    </w:p>
    <w:p w14:paraId="37449B77" w14:textId="02A47909" w:rsidR="00B44998" w:rsidRDefault="00B44998" w:rsidP="00F24E91">
      <w:pPr>
        <w:pStyle w:val="TextoNormal"/>
        <w:jc w:val="center"/>
      </w:pPr>
      <w:r>
        <w:rPr>
          <w:noProof/>
        </w:rPr>
        <w:drawing>
          <wp:inline distT="0" distB="0" distL="0" distR="0" wp14:anchorId="7AC3F527" wp14:editId="4AA0E3CA">
            <wp:extent cx="2146300" cy="3327400"/>
            <wp:effectExtent l="0" t="0" r="0" b="0"/>
            <wp:docPr id="1000943958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3958" name="Picture 2" descr="A screen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334C" w14:textId="5459AE1E" w:rsidR="00B44998" w:rsidRDefault="00B44998">
      <w:pPr>
        <w:spacing w:line="240" w:lineRule="auto"/>
        <w:ind w:firstLine="0"/>
        <w:jc w:val="left"/>
        <w:rPr>
          <w:b/>
          <w:bCs/>
          <w:sz w:val="32"/>
          <w:szCs w:val="24"/>
        </w:rPr>
      </w:pPr>
      <w:r>
        <w:br w:type="page"/>
      </w:r>
    </w:p>
    <w:p w14:paraId="0F79A7FE" w14:textId="3EC26B5A" w:rsidR="00B44998" w:rsidRDefault="00B44998" w:rsidP="00B44998">
      <w:pPr>
        <w:pStyle w:val="TtuloN1"/>
      </w:pPr>
      <w:bookmarkStart w:id="6" w:name="_Toc191395904"/>
      <w:r>
        <w:lastRenderedPageBreak/>
        <w:t>Creación de manifest</w:t>
      </w:r>
      <w:bookmarkEnd w:id="6"/>
    </w:p>
    <w:p w14:paraId="4B705813" w14:textId="6AEBF654" w:rsidR="00B44998" w:rsidRDefault="00B44998" w:rsidP="00F24E91">
      <w:pPr>
        <w:pStyle w:val="TextoNormal"/>
        <w:jc w:val="center"/>
      </w:pPr>
      <w:r>
        <w:rPr>
          <w:noProof/>
        </w:rPr>
        <w:drawing>
          <wp:inline distT="0" distB="0" distL="0" distR="0" wp14:anchorId="0303FF9E" wp14:editId="56223400">
            <wp:extent cx="5105400" cy="4038600"/>
            <wp:effectExtent l="0" t="0" r="0" b="0"/>
            <wp:docPr id="19699496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9649" name="Picture 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5D8" w14:textId="77777777" w:rsidR="00B44998" w:rsidRDefault="00B44998">
      <w:pPr>
        <w:spacing w:line="240" w:lineRule="auto"/>
        <w:ind w:firstLine="0"/>
        <w:jc w:val="left"/>
        <w:rPr>
          <w:b/>
          <w:bCs/>
          <w:sz w:val="32"/>
          <w:szCs w:val="24"/>
        </w:rPr>
      </w:pPr>
      <w:r>
        <w:br w:type="page"/>
      </w:r>
    </w:p>
    <w:p w14:paraId="5238DFBB" w14:textId="7EFA7AF7" w:rsidR="00B44998" w:rsidRDefault="00B44998" w:rsidP="00B44998">
      <w:pPr>
        <w:pStyle w:val="TtuloN1"/>
      </w:pPr>
      <w:bookmarkStart w:id="7" w:name="_Toc191395905"/>
      <w:r>
        <w:lastRenderedPageBreak/>
        <w:t>Conclusión</w:t>
      </w:r>
      <w:bookmarkEnd w:id="7"/>
    </w:p>
    <w:p w14:paraId="612983EB" w14:textId="77777777" w:rsidR="00B44998" w:rsidRPr="00B44998" w:rsidRDefault="00B44998" w:rsidP="00B44998">
      <w:pPr>
        <w:pStyle w:val="TextoNormal"/>
        <w:rPr>
          <w:lang w:val="en-MX"/>
        </w:rPr>
      </w:pPr>
      <w:r w:rsidRPr="00B44998">
        <w:rPr>
          <w:lang w:val="en-MX"/>
        </w:rPr>
        <w:t>Los íconos y el archivo </w:t>
      </w:r>
      <w:r w:rsidRPr="00B44998">
        <w:rPr>
          <w:b/>
          <w:bCs/>
          <w:lang w:val="en-MX"/>
        </w:rPr>
        <w:t>manifest.json</w:t>
      </w:r>
      <w:r w:rsidRPr="00B44998">
        <w:rPr>
          <w:lang w:val="en-MX"/>
        </w:rPr>
        <w:t> son elementos esenciales en el desarrollo de una </w:t>
      </w:r>
      <w:r w:rsidRPr="00B44998">
        <w:rPr>
          <w:b/>
          <w:bCs/>
          <w:lang w:val="en-MX"/>
        </w:rPr>
        <w:t>Aplicación Web Progresiva (PWA)</w:t>
      </w:r>
      <w:r w:rsidRPr="00B44998">
        <w:rPr>
          <w:lang w:val="en-MX"/>
        </w:rPr>
        <w:t>, ya que permiten una mejor integración con los dispositivos y proporcionan una experiencia más fluida para el usuario.</w:t>
      </w:r>
    </w:p>
    <w:p w14:paraId="10B6B76C" w14:textId="77777777" w:rsidR="00B44998" w:rsidRPr="00B44998" w:rsidRDefault="00B44998" w:rsidP="00B44998">
      <w:pPr>
        <w:pStyle w:val="TextoNormal"/>
        <w:rPr>
          <w:lang w:val="en-MX"/>
        </w:rPr>
      </w:pPr>
      <w:r w:rsidRPr="00B44998">
        <w:rPr>
          <w:lang w:val="en-MX"/>
        </w:rPr>
        <w:t>El uso de </w:t>
      </w:r>
      <w:r w:rsidRPr="00B44998">
        <w:rPr>
          <w:b/>
          <w:bCs/>
          <w:lang w:val="en-MX"/>
        </w:rPr>
        <w:t>íconos en distintos tamaños</w:t>
      </w:r>
      <w:r w:rsidRPr="00B44998">
        <w:rPr>
          <w:lang w:val="en-MX"/>
        </w:rPr>
        <w:t> garantiza que la aplicación se vea correctamente en diversas plataformas y resoluciones, mientras que el </w:t>
      </w:r>
      <w:r w:rsidRPr="00B44998">
        <w:rPr>
          <w:b/>
          <w:bCs/>
          <w:lang w:val="en-MX"/>
        </w:rPr>
        <w:t>archivo manifest</w:t>
      </w:r>
      <w:r w:rsidRPr="00B44998">
        <w:rPr>
          <w:lang w:val="en-MX"/>
        </w:rPr>
        <w:t> define características clave como el nombre, la apariencia y el comportamiento de la PWA. Estos componentes, aunque sencillos, juegan un papel crucial en la optimización y profesionalización de las aplicaciones web modernas.</w:t>
      </w:r>
    </w:p>
    <w:p w14:paraId="0C309318" w14:textId="77777777" w:rsidR="00B44998" w:rsidRDefault="00B44998" w:rsidP="00B44998">
      <w:pPr>
        <w:pStyle w:val="TtuloN1"/>
      </w:pPr>
    </w:p>
    <w:sectPr w:rsidR="00B44998" w:rsidSect="00B019D8">
      <w:pgSz w:w="12242" w:h="15842" w:code="1"/>
      <w:pgMar w:top="1418" w:right="1418" w:bottom="1418" w:left="1418" w:header="851" w:footer="1134" w:gutter="0"/>
      <w:cols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04BFD" w14:textId="77777777" w:rsidR="00D02221" w:rsidRDefault="00D02221" w:rsidP="00C853FD">
      <w:r>
        <w:separator/>
      </w:r>
    </w:p>
  </w:endnote>
  <w:endnote w:type="continuationSeparator" w:id="0">
    <w:p w14:paraId="5E485DE4" w14:textId="77777777" w:rsidR="00D02221" w:rsidRDefault="00D02221" w:rsidP="00C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4DB03" w14:textId="77777777" w:rsidR="005B306A" w:rsidRDefault="005B306A" w:rsidP="00C853F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v</w:t>
    </w:r>
    <w:r>
      <w:rPr>
        <w:rStyle w:val="PageNumber"/>
      </w:rPr>
      <w:fldChar w:fldCharType="end"/>
    </w:r>
  </w:p>
  <w:p w14:paraId="3532BA70" w14:textId="77777777" w:rsidR="005B306A" w:rsidRDefault="005B306A" w:rsidP="00C8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0B9D" w14:textId="77777777" w:rsidR="005B306A" w:rsidRDefault="005B306A" w:rsidP="00C853FD">
    <w:pPr>
      <w:pStyle w:val="Footer"/>
    </w:pPr>
  </w:p>
  <w:p w14:paraId="46E76CC3" w14:textId="77777777" w:rsidR="005B306A" w:rsidRPr="00A93945" w:rsidRDefault="005B306A" w:rsidP="00C853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658F1" w14:textId="77777777" w:rsidR="005B306A" w:rsidRDefault="005B306A" w:rsidP="00C853FD">
    <w:pPr>
      <w:pStyle w:val="Footer"/>
    </w:pPr>
  </w:p>
  <w:p w14:paraId="387EFDDA" w14:textId="77777777" w:rsidR="005B306A" w:rsidRDefault="005B306A" w:rsidP="00C85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81271" w14:textId="77777777" w:rsidR="00D02221" w:rsidRDefault="00D02221" w:rsidP="00C853FD">
      <w:r>
        <w:separator/>
      </w:r>
    </w:p>
  </w:footnote>
  <w:footnote w:type="continuationSeparator" w:id="0">
    <w:p w14:paraId="6D3D2808" w14:textId="77777777" w:rsidR="00D02221" w:rsidRDefault="00D02221" w:rsidP="00C8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7615330"/>
      <w:docPartObj>
        <w:docPartGallery w:val="Page Numbers (Top of Page)"/>
        <w:docPartUnique/>
      </w:docPartObj>
    </w:sdtPr>
    <w:sdtContent>
      <w:p w14:paraId="1B326280" w14:textId="77777777" w:rsidR="005B306A" w:rsidRDefault="005B306A" w:rsidP="001934C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63B" w:rsidRPr="009F163B">
          <w:rPr>
            <w:noProof/>
            <w:lang w:val="es-ES"/>
          </w:rPr>
          <w:t>12</w:t>
        </w:r>
        <w:r>
          <w:fldChar w:fldCharType="end"/>
        </w:r>
      </w:p>
    </w:sdtContent>
  </w:sdt>
  <w:p w14:paraId="76F97BBF" w14:textId="77777777" w:rsidR="005B306A" w:rsidRDefault="005B306A" w:rsidP="00C85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13892" w14:textId="77777777" w:rsidR="005B306A" w:rsidRDefault="005B306A" w:rsidP="00C853FD">
    <w:pPr>
      <w:pStyle w:val="Header"/>
    </w:pPr>
  </w:p>
  <w:p w14:paraId="6F13E6BE" w14:textId="77777777" w:rsidR="005B306A" w:rsidRDefault="005B306A" w:rsidP="00C85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03B461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B08DA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9BA61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38C264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08CF4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524D30"/>
    <w:multiLevelType w:val="hybridMultilevel"/>
    <w:tmpl w:val="D0224304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A80961"/>
    <w:multiLevelType w:val="hybridMultilevel"/>
    <w:tmpl w:val="F13403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E5286"/>
    <w:multiLevelType w:val="hybridMultilevel"/>
    <w:tmpl w:val="2DBC12C6"/>
    <w:lvl w:ilvl="0" w:tplc="8D6C0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E4B91"/>
    <w:multiLevelType w:val="hybridMultilevel"/>
    <w:tmpl w:val="B51685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B41DE5"/>
    <w:multiLevelType w:val="multilevel"/>
    <w:tmpl w:val="2DF8D3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580514"/>
    <w:multiLevelType w:val="multilevel"/>
    <w:tmpl w:val="D95089C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i w:val="0"/>
        <w:color w:val="auto"/>
      </w:rPr>
    </w:lvl>
    <w:lvl w:ilvl="1">
      <w:start w:val="1"/>
      <w:numFmt w:val="decimal"/>
      <w:pStyle w:val="TtuloN2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pStyle w:val="TtuloN3"/>
      <w:lvlText w:val="%1.%2.%3."/>
      <w:lvlJc w:val="left"/>
      <w:pPr>
        <w:ind w:left="72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  <w:color w:val="auto"/>
      </w:rPr>
    </w:lvl>
  </w:abstractNum>
  <w:abstractNum w:abstractNumId="11" w15:restartNumberingAfterBreak="0">
    <w:nsid w:val="21166F54"/>
    <w:multiLevelType w:val="multilevel"/>
    <w:tmpl w:val="5E0459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5B30E79"/>
    <w:multiLevelType w:val="hybridMultilevel"/>
    <w:tmpl w:val="3D881B28"/>
    <w:lvl w:ilvl="0" w:tplc="0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C3FBC"/>
    <w:multiLevelType w:val="hybridMultilevel"/>
    <w:tmpl w:val="B68814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D93"/>
    <w:multiLevelType w:val="multilevel"/>
    <w:tmpl w:val="B058A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15" w15:restartNumberingAfterBreak="0">
    <w:nsid w:val="4E153529"/>
    <w:multiLevelType w:val="hybridMultilevel"/>
    <w:tmpl w:val="EA14B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06CB4"/>
    <w:multiLevelType w:val="hybridMultilevel"/>
    <w:tmpl w:val="04F6BA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962BB"/>
    <w:multiLevelType w:val="multilevel"/>
    <w:tmpl w:val="DA0216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18" w15:restartNumberingAfterBreak="0">
    <w:nsid w:val="58DC3145"/>
    <w:multiLevelType w:val="hybridMultilevel"/>
    <w:tmpl w:val="E7E251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A1AF1"/>
    <w:multiLevelType w:val="multilevel"/>
    <w:tmpl w:val="12FA5D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9B7ADB"/>
    <w:multiLevelType w:val="hybridMultilevel"/>
    <w:tmpl w:val="A3E87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767B9"/>
    <w:multiLevelType w:val="hybridMultilevel"/>
    <w:tmpl w:val="C3066688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67580065">
    <w:abstractNumId w:val="4"/>
  </w:num>
  <w:num w:numId="2" w16cid:durableId="543174343">
    <w:abstractNumId w:val="3"/>
  </w:num>
  <w:num w:numId="3" w16cid:durableId="1273561368">
    <w:abstractNumId w:val="2"/>
  </w:num>
  <w:num w:numId="4" w16cid:durableId="1041706075">
    <w:abstractNumId w:val="1"/>
  </w:num>
  <w:num w:numId="5" w16cid:durableId="1761220938">
    <w:abstractNumId w:val="0"/>
  </w:num>
  <w:num w:numId="6" w16cid:durableId="792603046">
    <w:abstractNumId w:val="7"/>
  </w:num>
  <w:num w:numId="7" w16cid:durableId="568613587">
    <w:abstractNumId w:val="8"/>
  </w:num>
  <w:num w:numId="8" w16cid:durableId="1100638586">
    <w:abstractNumId w:val="6"/>
  </w:num>
  <w:num w:numId="9" w16cid:durableId="477454544">
    <w:abstractNumId w:val="11"/>
  </w:num>
  <w:num w:numId="10" w16cid:durableId="129590166">
    <w:abstractNumId w:val="14"/>
  </w:num>
  <w:num w:numId="11" w16cid:durableId="2102482045">
    <w:abstractNumId w:val="9"/>
  </w:num>
  <w:num w:numId="12" w16cid:durableId="1268580440">
    <w:abstractNumId w:val="15"/>
  </w:num>
  <w:num w:numId="13" w16cid:durableId="436100224">
    <w:abstractNumId w:val="18"/>
  </w:num>
  <w:num w:numId="14" w16cid:durableId="934898733">
    <w:abstractNumId w:val="12"/>
  </w:num>
  <w:num w:numId="15" w16cid:durableId="1540387113">
    <w:abstractNumId w:val="16"/>
  </w:num>
  <w:num w:numId="16" w16cid:durableId="1947421865">
    <w:abstractNumId w:val="5"/>
  </w:num>
  <w:num w:numId="17" w16cid:durableId="1961524978">
    <w:abstractNumId w:val="21"/>
  </w:num>
  <w:num w:numId="18" w16cid:durableId="442774975">
    <w:abstractNumId w:val="17"/>
  </w:num>
  <w:num w:numId="19" w16cid:durableId="544101665">
    <w:abstractNumId w:val="13"/>
  </w:num>
  <w:num w:numId="20" w16cid:durableId="279997692">
    <w:abstractNumId w:val="19"/>
  </w:num>
  <w:num w:numId="21" w16cid:durableId="1333877681">
    <w:abstractNumId w:val="10"/>
  </w:num>
  <w:num w:numId="22" w16cid:durableId="21346929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5"/>
  <w:drawingGridVerticalSpacing w:val="163"/>
  <w:displayVerticalDrawingGridEvery w:val="2"/>
  <w:noPunctuationKerning/>
  <w:characterSpacingControl w:val="doNotCompress"/>
  <w:hdrShapeDefaults>
    <o:shapedefaults v:ext="edit" spidmax="2050" fill="f" fillcolor="white">
      <v:fill color="white" on="f"/>
      <v:stroke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B37"/>
    <w:rsid w:val="000036AF"/>
    <w:rsid w:val="00003C11"/>
    <w:rsid w:val="00005C6D"/>
    <w:rsid w:val="00023D93"/>
    <w:rsid w:val="00025473"/>
    <w:rsid w:val="00027F32"/>
    <w:rsid w:val="0004165B"/>
    <w:rsid w:val="00055786"/>
    <w:rsid w:val="00057380"/>
    <w:rsid w:val="000609F6"/>
    <w:rsid w:val="00072180"/>
    <w:rsid w:val="000722C4"/>
    <w:rsid w:val="000727D9"/>
    <w:rsid w:val="00073BA2"/>
    <w:rsid w:val="0007658C"/>
    <w:rsid w:val="0008246D"/>
    <w:rsid w:val="0008331C"/>
    <w:rsid w:val="000934FB"/>
    <w:rsid w:val="00094F3D"/>
    <w:rsid w:val="000A0BF1"/>
    <w:rsid w:val="000A1BCF"/>
    <w:rsid w:val="000A3A7A"/>
    <w:rsid w:val="000A4D8B"/>
    <w:rsid w:val="000A687A"/>
    <w:rsid w:val="000B487A"/>
    <w:rsid w:val="000C0628"/>
    <w:rsid w:val="000C385E"/>
    <w:rsid w:val="000C735E"/>
    <w:rsid w:val="000D0663"/>
    <w:rsid w:val="000E0026"/>
    <w:rsid w:val="000E5445"/>
    <w:rsid w:val="000E6A37"/>
    <w:rsid w:val="000E6B3D"/>
    <w:rsid w:val="000E70E6"/>
    <w:rsid w:val="000F4152"/>
    <w:rsid w:val="000F4732"/>
    <w:rsid w:val="000F5DFF"/>
    <w:rsid w:val="000F5F66"/>
    <w:rsid w:val="00100724"/>
    <w:rsid w:val="001027AB"/>
    <w:rsid w:val="00103C51"/>
    <w:rsid w:val="001051F7"/>
    <w:rsid w:val="001055C7"/>
    <w:rsid w:val="00110B8E"/>
    <w:rsid w:val="001203A7"/>
    <w:rsid w:val="00121F5B"/>
    <w:rsid w:val="00124B58"/>
    <w:rsid w:val="00124F2A"/>
    <w:rsid w:val="00130403"/>
    <w:rsid w:val="00130F14"/>
    <w:rsid w:val="00135C9F"/>
    <w:rsid w:val="00137DA6"/>
    <w:rsid w:val="00142A9B"/>
    <w:rsid w:val="00143F5F"/>
    <w:rsid w:val="001501A0"/>
    <w:rsid w:val="00154BFD"/>
    <w:rsid w:val="0017611D"/>
    <w:rsid w:val="00185B3A"/>
    <w:rsid w:val="00191B31"/>
    <w:rsid w:val="001934C0"/>
    <w:rsid w:val="00197E8A"/>
    <w:rsid w:val="001A251B"/>
    <w:rsid w:val="001A3491"/>
    <w:rsid w:val="001A4D10"/>
    <w:rsid w:val="001A60FF"/>
    <w:rsid w:val="001B37DE"/>
    <w:rsid w:val="001C07B7"/>
    <w:rsid w:val="001C0832"/>
    <w:rsid w:val="001C19EE"/>
    <w:rsid w:val="001C3AD4"/>
    <w:rsid w:val="001C5FAD"/>
    <w:rsid w:val="001C6DCC"/>
    <w:rsid w:val="001D09D5"/>
    <w:rsid w:val="001D5286"/>
    <w:rsid w:val="001D7C78"/>
    <w:rsid w:val="001E38B3"/>
    <w:rsid w:val="001E3D24"/>
    <w:rsid w:val="001E3F7F"/>
    <w:rsid w:val="001E45FC"/>
    <w:rsid w:val="001E5D2C"/>
    <w:rsid w:val="001E7094"/>
    <w:rsid w:val="00202783"/>
    <w:rsid w:val="00202E1B"/>
    <w:rsid w:val="00212DD2"/>
    <w:rsid w:val="00215284"/>
    <w:rsid w:val="00217373"/>
    <w:rsid w:val="0021753A"/>
    <w:rsid w:val="00217DBC"/>
    <w:rsid w:val="00220479"/>
    <w:rsid w:val="00222759"/>
    <w:rsid w:val="0022603B"/>
    <w:rsid w:val="00241451"/>
    <w:rsid w:val="002443F0"/>
    <w:rsid w:val="0024634F"/>
    <w:rsid w:val="00250C17"/>
    <w:rsid w:val="002514FE"/>
    <w:rsid w:val="002637D9"/>
    <w:rsid w:val="00266517"/>
    <w:rsid w:val="00266D52"/>
    <w:rsid w:val="0026799B"/>
    <w:rsid w:val="00273E56"/>
    <w:rsid w:val="00274279"/>
    <w:rsid w:val="00275450"/>
    <w:rsid w:val="0027641C"/>
    <w:rsid w:val="00277FE3"/>
    <w:rsid w:val="00282793"/>
    <w:rsid w:val="002851C6"/>
    <w:rsid w:val="002876A5"/>
    <w:rsid w:val="0029166E"/>
    <w:rsid w:val="002A0C8F"/>
    <w:rsid w:val="002A55DC"/>
    <w:rsid w:val="002A6235"/>
    <w:rsid w:val="002C5BF3"/>
    <w:rsid w:val="002C7069"/>
    <w:rsid w:val="002E09F9"/>
    <w:rsid w:val="002E2A06"/>
    <w:rsid w:val="002F5F0A"/>
    <w:rsid w:val="00305F5A"/>
    <w:rsid w:val="003100CC"/>
    <w:rsid w:val="00316F91"/>
    <w:rsid w:val="00322F9B"/>
    <w:rsid w:val="00324B60"/>
    <w:rsid w:val="00325AAA"/>
    <w:rsid w:val="00327BB0"/>
    <w:rsid w:val="00331F96"/>
    <w:rsid w:val="00333F8C"/>
    <w:rsid w:val="00336BB4"/>
    <w:rsid w:val="00341D0C"/>
    <w:rsid w:val="0034450D"/>
    <w:rsid w:val="003451A9"/>
    <w:rsid w:val="00353D14"/>
    <w:rsid w:val="00355A8C"/>
    <w:rsid w:val="00355CB0"/>
    <w:rsid w:val="003565F1"/>
    <w:rsid w:val="003574B1"/>
    <w:rsid w:val="00363DEB"/>
    <w:rsid w:val="003669A6"/>
    <w:rsid w:val="00366B3D"/>
    <w:rsid w:val="00371565"/>
    <w:rsid w:val="003874A0"/>
    <w:rsid w:val="00387741"/>
    <w:rsid w:val="00395588"/>
    <w:rsid w:val="003959F8"/>
    <w:rsid w:val="003A4CC3"/>
    <w:rsid w:val="003A5C1A"/>
    <w:rsid w:val="003B2670"/>
    <w:rsid w:val="003B2A16"/>
    <w:rsid w:val="003B4261"/>
    <w:rsid w:val="003B453C"/>
    <w:rsid w:val="003B4568"/>
    <w:rsid w:val="003B79D2"/>
    <w:rsid w:val="003C010F"/>
    <w:rsid w:val="003C0145"/>
    <w:rsid w:val="003C46F0"/>
    <w:rsid w:val="003C4EBB"/>
    <w:rsid w:val="003C5AB3"/>
    <w:rsid w:val="003D2582"/>
    <w:rsid w:val="003D41B9"/>
    <w:rsid w:val="003D6E87"/>
    <w:rsid w:val="003D7692"/>
    <w:rsid w:val="003E6178"/>
    <w:rsid w:val="003E74A1"/>
    <w:rsid w:val="003E7E5B"/>
    <w:rsid w:val="003F0B92"/>
    <w:rsid w:val="003F5BDB"/>
    <w:rsid w:val="00402623"/>
    <w:rsid w:val="004130BF"/>
    <w:rsid w:val="0041553C"/>
    <w:rsid w:val="004272EC"/>
    <w:rsid w:val="004274C9"/>
    <w:rsid w:val="00427669"/>
    <w:rsid w:val="00427C6F"/>
    <w:rsid w:val="00431BDA"/>
    <w:rsid w:val="00432771"/>
    <w:rsid w:val="0043307E"/>
    <w:rsid w:val="00435CC1"/>
    <w:rsid w:val="00437528"/>
    <w:rsid w:val="004379DD"/>
    <w:rsid w:val="00441975"/>
    <w:rsid w:val="00442E2C"/>
    <w:rsid w:val="00446F19"/>
    <w:rsid w:val="004549AC"/>
    <w:rsid w:val="0045726D"/>
    <w:rsid w:val="00464DAE"/>
    <w:rsid w:val="00467176"/>
    <w:rsid w:val="004714EF"/>
    <w:rsid w:val="004719D7"/>
    <w:rsid w:val="00471EC0"/>
    <w:rsid w:val="00472798"/>
    <w:rsid w:val="004774B2"/>
    <w:rsid w:val="004807D5"/>
    <w:rsid w:val="0048119D"/>
    <w:rsid w:val="004846BA"/>
    <w:rsid w:val="004A143E"/>
    <w:rsid w:val="004A24A1"/>
    <w:rsid w:val="004A3748"/>
    <w:rsid w:val="004A4657"/>
    <w:rsid w:val="004A4D99"/>
    <w:rsid w:val="004A64AE"/>
    <w:rsid w:val="004A6EC4"/>
    <w:rsid w:val="004B1C50"/>
    <w:rsid w:val="004B5DA4"/>
    <w:rsid w:val="004B5F87"/>
    <w:rsid w:val="004B6B96"/>
    <w:rsid w:val="004C257A"/>
    <w:rsid w:val="004C28F4"/>
    <w:rsid w:val="004D4EA5"/>
    <w:rsid w:val="004D674E"/>
    <w:rsid w:val="004E076C"/>
    <w:rsid w:val="004E18ED"/>
    <w:rsid w:val="004E1EF3"/>
    <w:rsid w:val="004E3A0B"/>
    <w:rsid w:val="004F24C1"/>
    <w:rsid w:val="00501603"/>
    <w:rsid w:val="00502137"/>
    <w:rsid w:val="0050324A"/>
    <w:rsid w:val="00504B37"/>
    <w:rsid w:val="00510212"/>
    <w:rsid w:val="00510624"/>
    <w:rsid w:val="00510DAD"/>
    <w:rsid w:val="005175CE"/>
    <w:rsid w:val="00517D7B"/>
    <w:rsid w:val="00523167"/>
    <w:rsid w:val="0052588C"/>
    <w:rsid w:val="005316F3"/>
    <w:rsid w:val="00547DBA"/>
    <w:rsid w:val="0055021C"/>
    <w:rsid w:val="005539EE"/>
    <w:rsid w:val="00553F75"/>
    <w:rsid w:val="00557ECD"/>
    <w:rsid w:val="005601A5"/>
    <w:rsid w:val="00572B04"/>
    <w:rsid w:val="0057421F"/>
    <w:rsid w:val="005767D7"/>
    <w:rsid w:val="005829F2"/>
    <w:rsid w:val="00587829"/>
    <w:rsid w:val="005923F1"/>
    <w:rsid w:val="005947AD"/>
    <w:rsid w:val="00594AF4"/>
    <w:rsid w:val="005A0117"/>
    <w:rsid w:val="005A11B1"/>
    <w:rsid w:val="005A1EC0"/>
    <w:rsid w:val="005A2A24"/>
    <w:rsid w:val="005A2BE4"/>
    <w:rsid w:val="005A4C13"/>
    <w:rsid w:val="005A7B14"/>
    <w:rsid w:val="005A7EC3"/>
    <w:rsid w:val="005B05FC"/>
    <w:rsid w:val="005B306A"/>
    <w:rsid w:val="005C3AB9"/>
    <w:rsid w:val="005D0964"/>
    <w:rsid w:val="005D0E4A"/>
    <w:rsid w:val="005D2B70"/>
    <w:rsid w:val="005E03B2"/>
    <w:rsid w:val="005E45AD"/>
    <w:rsid w:val="005E4D73"/>
    <w:rsid w:val="005F35F1"/>
    <w:rsid w:val="005F6DA6"/>
    <w:rsid w:val="005F7078"/>
    <w:rsid w:val="005F7BF9"/>
    <w:rsid w:val="005F7CCD"/>
    <w:rsid w:val="00603EA0"/>
    <w:rsid w:val="006047E5"/>
    <w:rsid w:val="00613E61"/>
    <w:rsid w:val="006222E6"/>
    <w:rsid w:val="00622A60"/>
    <w:rsid w:val="00631528"/>
    <w:rsid w:val="006354BE"/>
    <w:rsid w:val="00635805"/>
    <w:rsid w:val="00636A76"/>
    <w:rsid w:val="00646EDF"/>
    <w:rsid w:val="006513B9"/>
    <w:rsid w:val="00651577"/>
    <w:rsid w:val="00666957"/>
    <w:rsid w:val="006710EA"/>
    <w:rsid w:val="00672B19"/>
    <w:rsid w:val="00672ECC"/>
    <w:rsid w:val="00674272"/>
    <w:rsid w:val="00674569"/>
    <w:rsid w:val="006766E0"/>
    <w:rsid w:val="00676B99"/>
    <w:rsid w:val="00677B63"/>
    <w:rsid w:val="00680189"/>
    <w:rsid w:val="00682420"/>
    <w:rsid w:val="006827FA"/>
    <w:rsid w:val="00686198"/>
    <w:rsid w:val="0069440C"/>
    <w:rsid w:val="006A09A7"/>
    <w:rsid w:val="006A318A"/>
    <w:rsid w:val="006B06B0"/>
    <w:rsid w:val="006B248A"/>
    <w:rsid w:val="006B25E6"/>
    <w:rsid w:val="006B3788"/>
    <w:rsid w:val="006B4064"/>
    <w:rsid w:val="006B4F15"/>
    <w:rsid w:val="006B7561"/>
    <w:rsid w:val="006C357D"/>
    <w:rsid w:val="006C3B69"/>
    <w:rsid w:val="006C4AAB"/>
    <w:rsid w:val="006D2658"/>
    <w:rsid w:val="006D7D0A"/>
    <w:rsid w:val="006E05BF"/>
    <w:rsid w:val="006E062D"/>
    <w:rsid w:val="006E625C"/>
    <w:rsid w:val="006F16F2"/>
    <w:rsid w:val="006F6AC4"/>
    <w:rsid w:val="00700D23"/>
    <w:rsid w:val="00702009"/>
    <w:rsid w:val="007066DB"/>
    <w:rsid w:val="007074A9"/>
    <w:rsid w:val="00713275"/>
    <w:rsid w:val="00724A1D"/>
    <w:rsid w:val="00731C04"/>
    <w:rsid w:val="007448ED"/>
    <w:rsid w:val="0074534F"/>
    <w:rsid w:val="00746C5E"/>
    <w:rsid w:val="00746F88"/>
    <w:rsid w:val="00751960"/>
    <w:rsid w:val="00754769"/>
    <w:rsid w:val="0076263F"/>
    <w:rsid w:val="00764AAA"/>
    <w:rsid w:val="00766F59"/>
    <w:rsid w:val="0077171C"/>
    <w:rsid w:val="00771F53"/>
    <w:rsid w:val="0077658F"/>
    <w:rsid w:val="007776E1"/>
    <w:rsid w:val="00777955"/>
    <w:rsid w:val="00783008"/>
    <w:rsid w:val="007870D0"/>
    <w:rsid w:val="0079093A"/>
    <w:rsid w:val="00791C86"/>
    <w:rsid w:val="00791EF4"/>
    <w:rsid w:val="00792AFD"/>
    <w:rsid w:val="00793049"/>
    <w:rsid w:val="00797823"/>
    <w:rsid w:val="00797833"/>
    <w:rsid w:val="007B22FD"/>
    <w:rsid w:val="007B3D47"/>
    <w:rsid w:val="007B4953"/>
    <w:rsid w:val="007B5C97"/>
    <w:rsid w:val="007B7168"/>
    <w:rsid w:val="007B7DFF"/>
    <w:rsid w:val="007C3092"/>
    <w:rsid w:val="007C3EB0"/>
    <w:rsid w:val="007C415F"/>
    <w:rsid w:val="007C6F9B"/>
    <w:rsid w:val="007C7743"/>
    <w:rsid w:val="007D0151"/>
    <w:rsid w:val="007D359B"/>
    <w:rsid w:val="007D3E2F"/>
    <w:rsid w:val="007D4873"/>
    <w:rsid w:val="007D701F"/>
    <w:rsid w:val="007D7CC7"/>
    <w:rsid w:val="007E0803"/>
    <w:rsid w:val="007E2413"/>
    <w:rsid w:val="007E26A2"/>
    <w:rsid w:val="007E6DF1"/>
    <w:rsid w:val="007F0111"/>
    <w:rsid w:val="007F0C8E"/>
    <w:rsid w:val="007F0FA1"/>
    <w:rsid w:val="007F2243"/>
    <w:rsid w:val="007F33A8"/>
    <w:rsid w:val="007F372B"/>
    <w:rsid w:val="007F4A23"/>
    <w:rsid w:val="007F7B2B"/>
    <w:rsid w:val="007F7D17"/>
    <w:rsid w:val="0080043E"/>
    <w:rsid w:val="008044E7"/>
    <w:rsid w:val="008057F0"/>
    <w:rsid w:val="00806A2A"/>
    <w:rsid w:val="008107B3"/>
    <w:rsid w:val="00815728"/>
    <w:rsid w:val="00817852"/>
    <w:rsid w:val="008244A9"/>
    <w:rsid w:val="00831B7D"/>
    <w:rsid w:val="00832ED4"/>
    <w:rsid w:val="0083465A"/>
    <w:rsid w:val="008352FE"/>
    <w:rsid w:val="008357D1"/>
    <w:rsid w:val="0083621C"/>
    <w:rsid w:val="00837524"/>
    <w:rsid w:val="00837AFB"/>
    <w:rsid w:val="00837D9A"/>
    <w:rsid w:val="00852323"/>
    <w:rsid w:val="00865CB4"/>
    <w:rsid w:val="0086798A"/>
    <w:rsid w:val="00876F61"/>
    <w:rsid w:val="00881D98"/>
    <w:rsid w:val="00884B44"/>
    <w:rsid w:val="00884FB6"/>
    <w:rsid w:val="008875CA"/>
    <w:rsid w:val="00887F4A"/>
    <w:rsid w:val="00894DA6"/>
    <w:rsid w:val="00896EE3"/>
    <w:rsid w:val="008A23F7"/>
    <w:rsid w:val="008A33C2"/>
    <w:rsid w:val="008A5659"/>
    <w:rsid w:val="008B12C7"/>
    <w:rsid w:val="008B7483"/>
    <w:rsid w:val="008C2009"/>
    <w:rsid w:val="008C4A74"/>
    <w:rsid w:val="008D3B30"/>
    <w:rsid w:val="008D69C0"/>
    <w:rsid w:val="008E5659"/>
    <w:rsid w:val="008E566F"/>
    <w:rsid w:val="008E5F51"/>
    <w:rsid w:val="008E7715"/>
    <w:rsid w:val="008F0841"/>
    <w:rsid w:val="008F2E44"/>
    <w:rsid w:val="008F3B9A"/>
    <w:rsid w:val="009012AB"/>
    <w:rsid w:val="00901773"/>
    <w:rsid w:val="00904DB6"/>
    <w:rsid w:val="00905AEB"/>
    <w:rsid w:val="00906CD6"/>
    <w:rsid w:val="00911157"/>
    <w:rsid w:val="00912D14"/>
    <w:rsid w:val="00922261"/>
    <w:rsid w:val="009224B6"/>
    <w:rsid w:val="00923F75"/>
    <w:rsid w:val="00925ED4"/>
    <w:rsid w:val="0092706D"/>
    <w:rsid w:val="009307B3"/>
    <w:rsid w:val="0093093A"/>
    <w:rsid w:val="00932457"/>
    <w:rsid w:val="00933021"/>
    <w:rsid w:val="00934CEC"/>
    <w:rsid w:val="009374FA"/>
    <w:rsid w:val="00940C85"/>
    <w:rsid w:val="0094501E"/>
    <w:rsid w:val="00945069"/>
    <w:rsid w:val="00945447"/>
    <w:rsid w:val="0095723A"/>
    <w:rsid w:val="00964637"/>
    <w:rsid w:val="00964B6D"/>
    <w:rsid w:val="00967533"/>
    <w:rsid w:val="00970DEC"/>
    <w:rsid w:val="00976B3B"/>
    <w:rsid w:val="00977CCE"/>
    <w:rsid w:val="0098155D"/>
    <w:rsid w:val="00985FA1"/>
    <w:rsid w:val="00990A0A"/>
    <w:rsid w:val="0099390F"/>
    <w:rsid w:val="00996CDA"/>
    <w:rsid w:val="009A3A50"/>
    <w:rsid w:val="009A5D3B"/>
    <w:rsid w:val="009B1171"/>
    <w:rsid w:val="009B2939"/>
    <w:rsid w:val="009B4637"/>
    <w:rsid w:val="009C16F4"/>
    <w:rsid w:val="009C3424"/>
    <w:rsid w:val="009C5B8A"/>
    <w:rsid w:val="009C7724"/>
    <w:rsid w:val="009C78FE"/>
    <w:rsid w:val="009D1043"/>
    <w:rsid w:val="009D1201"/>
    <w:rsid w:val="009D21FD"/>
    <w:rsid w:val="009E257A"/>
    <w:rsid w:val="009E30B9"/>
    <w:rsid w:val="009E718C"/>
    <w:rsid w:val="009E740A"/>
    <w:rsid w:val="009E7AAD"/>
    <w:rsid w:val="009F00F6"/>
    <w:rsid w:val="009F163B"/>
    <w:rsid w:val="009F22EF"/>
    <w:rsid w:val="009F239F"/>
    <w:rsid w:val="009F25E5"/>
    <w:rsid w:val="009F2917"/>
    <w:rsid w:val="009F2971"/>
    <w:rsid w:val="00A148C2"/>
    <w:rsid w:val="00A16289"/>
    <w:rsid w:val="00A2617E"/>
    <w:rsid w:val="00A34472"/>
    <w:rsid w:val="00A35343"/>
    <w:rsid w:val="00A403C4"/>
    <w:rsid w:val="00A46D8A"/>
    <w:rsid w:val="00A5026A"/>
    <w:rsid w:val="00A52490"/>
    <w:rsid w:val="00A55295"/>
    <w:rsid w:val="00A64DD8"/>
    <w:rsid w:val="00A65C76"/>
    <w:rsid w:val="00A703BF"/>
    <w:rsid w:val="00A70B56"/>
    <w:rsid w:val="00A70DCC"/>
    <w:rsid w:val="00A718E0"/>
    <w:rsid w:val="00A77749"/>
    <w:rsid w:val="00A80EAB"/>
    <w:rsid w:val="00A8461B"/>
    <w:rsid w:val="00A85EB3"/>
    <w:rsid w:val="00A8796C"/>
    <w:rsid w:val="00A87A88"/>
    <w:rsid w:val="00A90207"/>
    <w:rsid w:val="00A92715"/>
    <w:rsid w:val="00A93785"/>
    <w:rsid w:val="00A93945"/>
    <w:rsid w:val="00AA5BED"/>
    <w:rsid w:val="00AA694E"/>
    <w:rsid w:val="00AD0E0F"/>
    <w:rsid w:val="00AD7115"/>
    <w:rsid w:val="00AE513C"/>
    <w:rsid w:val="00AE6A6A"/>
    <w:rsid w:val="00AF1E83"/>
    <w:rsid w:val="00AF4C2E"/>
    <w:rsid w:val="00AF5CDE"/>
    <w:rsid w:val="00B019D8"/>
    <w:rsid w:val="00B05969"/>
    <w:rsid w:val="00B109FA"/>
    <w:rsid w:val="00B11DB9"/>
    <w:rsid w:val="00B17231"/>
    <w:rsid w:val="00B172E4"/>
    <w:rsid w:val="00B20FDC"/>
    <w:rsid w:val="00B22A8D"/>
    <w:rsid w:val="00B25A48"/>
    <w:rsid w:val="00B2699E"/>
    <w:rsid w:val="00B2756A"/>
    <w:rsid w:val="00B37669"/>
    <w:rsid w:val="00B37EAE"/>
    <w:rsid w:val="00B424D2"/>
    <w:rsid w:val="00B43CFF"/>
    <w:rsid w:val="00B44998"/>
    <w:rsid w:val="00B4561A"/>
    <w:rsid w:val="00B52300"/>
    <w:rsid w:val="00B5232A"/>
    <w:rsid w:val="00B57F35"/>
    <w:rsid w:val="00B63579"/>
    <w:rsid w:val="00B709EB"/>
    <w:rsid w:val="00B71D3E"/>
    <w:rsid w:val="00B72DFE"/>
    <w:rsid w:val="00B74CE4"/>
    <w:rsid w:val="00B75F7A"/>
    <w:rsid w:val="00B82DCD"/>
    <w:rsid w:val="00B84336"/>
    <w:rsid w:val="00B90384"/>
    <w:rsid w:val="00B90F25"/>
    <w:rsid w:val="00B91AA0"/>
    <w:rsid w:val="00B96097"/>
    <w:rsid w:val="00BA0578"/>
    <w:rsid w:val="00BA24F7"/>
    <w:rsid w:val="00BB0819"/>
    <w:rsid w:val="00BB0B6C"/>
    <w:rsid w:val="00BB0D57"/>
    <w:rsid w:val="00BB37AD"/>
    <w:rsid w:val="00BB6C01"/>
    <w:rsid w:val="00BB70AA"/>
    <w:rsid w:val="00BD36B3"/>
    <w:rsid w:val="00BD4A16"/>
    <w:rsid w:val="00BD5E17"/>
    <w:rsid w:val="00BD610F"/>
    <w:rsid w:val="00BE08A4"/>
    <w:rsid w:val="00BE0E2D"/>
    <w:rsid w:val="00BE1E3D"/>
    <w:rsid w:val="00BE496E"/>
    <w:rsid w:val="00BE5D3E"/>
    <w:rsid w:val="00BE5F11"/>
    <w:rsid w:val="00BE74DA"/>
    <w:rsid w:val="00BF1D0F"/>
    <w:rsid w:val="00BF3433"/>
    <w:rsid w:val="00BF7E73"/>
    <w:rsid w:val="00C0183E"/>
    <w:rsid w:val="00C0569F"/>
    <w:rsid w:val="00C057F7"/>
    <w:rsid w:val="00C0650C"/>
    <w:rsid w:val="00C1316C"/>
    <w:rsid w:val="00C1360C"/>
    <w:rsid w:val="00C16BB8"/>
    <w:rsid w:val="00C204D3"/>
    <w:rsid w:val="00C20618"/>
    <w:rsid w:val="00C2359A"/>
    <w:rsid w:val="00C2631A"/>
    <w:rsid w:val="00C27758"/>
    <w:rsid w:val="00C30D87"/>
    <w:rsid w:val="00C32787"/>
    <w:rsid w:val="00C44A2E"/>
    <w:rsid w:val="00C475A8"/>
    <w:rsid w:val="00C50831"/>
    <w:rsid w:val="00C50834"/>
    <w:rsid w:val="00C51037"/>
    <w:rsid w:val="00C51921"/>
    <w:rsid w:val="00C543C4"/>
    <w:rsid w:val="00C60938"/>
    <w:rsid w:val="00C627E5"/>
    <w:rsid w:val="00C65C9B"/>
    <w:rsid w:val="00C70E59"/>
    <w:rsid w:val="00C73F5F"/>
    <w:rsid w:val="00C853FD"/>
    <w:rsid w:val="00C87057"/>
    <w:rsid w:val="00C914EB"/>
    <w:rsid w:val="00C930D7"/>
    <w:rsid w:val="00C95C95"/>
    <w:rsid w:val="00CA0105"/>
    <w:rsid w:val="00CA762D"/>
    <w:rsid w:val="00CB1A60"/>
    <w:rsid w:val="00CB42CB"/>
    <w:rsid w:val="00CB68BB"/>
    <w:rsid w:val="00CC1C23"/>
    <w:rsid w:val="00CC335D"/>
    <w:rsid w:val="00CC702E"/>
    <w:rsid w:val="00CC75E6"/>
    <w:rsid w:val="00CF0CA5"/>
    <w:rsid w:val="00CF3829"/>
    <w:rsid w:val="00CF553C"/>
    <w:rsid w:val="00D008D0"/>
    <w:rsid w:val="00D02221"/>
    <w:rsid w:val="00D02DBE"/>
    <w:rsid w:val="00D03EDC"/>
    <w:rsid w:val="00D07A51"/>
    <w:rsid w:val="00D106F4"/>
    <w:rsid w:val="00D20C8F"/>
    <w:rsid w:val="00D3548E"/>
    <w:rsid w:val="00D405C7"/>
    <w:rsid w:val="00D40AD8"/>
    <w:rsid w:val="00D46C7A"/>
    <w:rsid w:val="00D51704"/>
    <w:rsid w:val="00D531C4"/>
    <w:rsid w:val="00D54A66"/>
    <w:rsid w:val="00D56575"/>
    <w:rsid w:val="00D570F5"/>
    <w:rsid w:val="00D6285E"/>
    <w:rsid w:val="00D717CF"/>
    <w:rsid w:val="00D7309F"/>
    <w:rsid w:val="00D81598"/>
    <w:rsid w:val="00D83CC3"/>
    <w:rsid w:val="00D855B9"/>
    <w:rsid w:val="00D92D5D"/>
    <w:rsid w:val="00D93DC5"/>
    <w:rsid w:val="00D943DB"/>
    <w:rsid w:val="00D97507"/>
    <w:rsid w:val="00DA03B5"/>
    <w:rsid w:val="00DA5B6B"/>
    <w:rsid w:val="00DB08CB"/>
    <w:rsid w:val="00DB0AD6"/>
    <w:rsid w:val="00DB2286"/>
    <w:rsid w:val="00DC00B0"/>
    <w:rsid w:val="00DC0C57"/>
    <w:rsid w:val="00DC29EC"/>
    <w:rsid w:val="00DC29F7"/>
    <w:rsid w:val="00DC33FF"/>
    <w:rsid w:val="00DC7EBA"/>
    <w:rsid w:val="00DD2866"/>
    <w:rsid w:val="00DD792C"/>
    <w:rsid w:val="00DE0AB1"/>
    <w:rsid w:val="00DE5BD6"/>
    <w:rsid w:val="00DF072B"/>
    <w:rsid w:val="00DF4C07"/>
    <w:rsid w:val="00DF5796"/>
    <w:rsid w:val="00DF5C29"/>
    <w:rsid w:val="00E0688C"/>
    <w:rsid w:val="00E1000C"/>
    <w:rsid w:val="00E125CB"/>
    <w:rsid w:val="00E12A49"/>
    <w:rsid w:val="00E144DC"/>
    <w:rsid w:val="00E16536"/>
    <w:rsid w:val="00E21493"/>
    <w:rsid w:val="00E255AE"/>
    <w:rsid w:val="00E301E5"/>
    <w:rsid w:val="00E32081"/>
    <w:rsid w:val="00E344F2"/>
    <w:rsid w:val="00E401F0"/>
    <w:rsid w:val="00E40C3F"/>
    <w:rsid w:val="00E41E3D"/>
    <w:rsid w:val="00E43442"/>
    <w:rsid w:val="00E438B1"/>
    <w:rsid w:val="00E457F9"/>
    <w:rsid w:val="00E45C70"/>
    <w:rsid w:val="00E476ED"/>
    <w:rsid w:val="00E509BF"/>
    <w:rsid w:val="00E62CA8"/>
    <w:rsid w:val="00E62EC5"/>
    <w:rsid w:val="00E7124A"/>
    <w:rsid w:val="00E75272"/>
    <w:rsid w:val="00E80E6F"/>
    <w:rsid w:val="00E972B9"/>
    <w:rsid w:val="00E979A5"/>
    <w:rsid w:val="00EA39F4"/>
    <w:rsid w:val="00EA4D88"/>
    <w:rsid w:val="00EB1FF5"/>
    <w:rsid w:val="00ED7485"/>
    <w:rsid w:val="00ED7F8B"/>
    <w:rsid w:val="00EE0977"/>
    <w:rsid w:val="00EE199E"/>
    <w:rsid w:val="00EE4859"/>
    <w:rsid w:val="00EE6313"/>
    <w:rsid w:val="00EF092D"/>
    <w:rsid w:val="00EF53A0"/>
    <w:rsid w:val="00EF6ED4"/>
    <w:rsid w:val="00F00935"/>
    <w:rsid w:val="00F0474C"/>
    <w:rsid w:val="00F0781F"/>
    <w:rsid w:val="00F07C74"/>
    <w:rsid w:val="00F157F3"/>
    <w:rsid w:val="00F204F5"/>
    <w:rsid w:val="00F24E91"/>
    <w:rsid w:val="00F36B38"/>
    <w:rsid w:val="00F46821"/>
    <w:rsid w:val="00F47C55"/>
    <w:rsid w:val="00F50269"/>
    <w:rsid w:val="00F55108"/>
    <w:rsid w:val="00F568AA"/>
    <w:rsid w:val="00F6330E"/>
    <w:rsid w:val="00F643D7"/>
    <w:rsid w:val="00F77707"/>
    <w:rsid w:val="00F80044"/>
    <w:rsid w:val="00F81A26"/>
    <w:rsid w:val="00F82021"/>
    <w:rsid w:val="00F82817"/>
    <w:rsid w:val="00F90D28"/>
    <w:rsid w:val="00F93CBA"/>
    <w:rsid w:val="00FA31C5"/>
    <w:rsid w:val="00FA6843"/>
    <w:rsid w:val="00FA6AF7"/>
    <w:rsid w:val="00FA6C39"/>
    <w:rsid w:val="00FB3D26"/>
    <w:rsid w:val="00FB5181"/>
    <w:rsid w:val="00FC28BA"/>
    <w:rsid w:val="00FC699A"/>
    <w:rsid w:val="00FD5684"/>
    <w:rsid w:val="00FD62DC"/>
    <w:rsid w:val="00FE213F"/>
    <w:rsid w:val="00FE343B"/>
    <w:rsid w:val="00FE5D84"/>
    <w:rsid w:val="00FE5DB3"/>
    <w:rsid w:val="00FE7BDC"/>
    <w:rsid w:val="00FF5A37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2.5pt"/>
      <v:shadow color="#868686"/>
    </o:shapedefaults>
    <o:shapelayout v:ext="edit">
      <o:idmap v:ext="edit" data="2"/>
    </o:shapelayout>
  </w:shapeDefaults>
  <w:decimalSymbol w:val="."/>
  <w:listSeparator w:val=","/>
  <w14:docId w14:val="3EE3818C"/>
  <w15:docId w15:val="{F401AEA4-4C12-48E4-A1FC-0CC2020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4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853FD"/>
    <w:pPr>
      <w:spacing w:line="360" w:lineRule="auto"/>
      <w:ind w:firstLine="709"/>
      <w:jc w:val="both"/>
    </w:pPr>
    <w:rPr>
      <w:rFonts w:eastAsia="Times New Roman"/>
      <w:spacing w:val="-2"/>
      <w:sz w:val="24"/>
      <w:lang w:val="es-MX"/>
    </w:rPr>
  </w:style>
  <w:style w:type="paragraph" w:styleId="Heading1">
    <w:name w:val="heading 1"/>
    <w:basedOn w:val="Title"/>
    <w:next w:val="BodyText"/>
    <w:link w:val="Heading1Char"/>
    <w:uiPriority w:val="9"/>
    <w:rsid w:val="00BE5F11"/>
    <w:pPr>
      <w:outlineLvl w:val="0"/>
    </w:pPr>
  </w:style>
  <w:style w:type="paragraph" w:styleId="Heading2">
    <w:name w:val="heading 2"/>
    <w:basedOn w:val="Title"/>
    <w:next w:val="BodyText"/>
    <w:rsid w:val="00C853FD"/>
    <w:pPr>
      <w:numPr>
        <w:ilvl w:val="1"/>
        <w:numId w:val="20"/>
      </w:numPr>
      <w:jc w:val="left"/>
      <w:outlineLvl w:val="1"/>
    </w:pPr>
    <w:rPr>
      <w:sz w:val="28"/>
      <w:szCs w:val="22"/>
    </w:rPr>
  </w:style>
  <w:style w:type="paragraph" w:styleId="Heading3">
    <w:name w:val="heading 3"/>
    <w:basedOn w:val="Heading2"/>
    <w:next w:val="BodyText"/>
    <w:rsid w:val="00C853FD"/>
    <w:pPr>
      <w:numPr>
        <w:ilvl w:val="2"/>
      </w:numPr>
      <w:outlineLvl w:val="2"/>
    </w:pPr>
    <w:rPr>
      <w:i/>
      <w:iCs/>
    </w:rPr>
  </w:style>
  <w:style w:type="paragraph" w:styleId="Heading4">
    <w:name w:val="heading 4"/>
    <w:aliases w:val="Texto(estadias)"/>
    <w:basedOn w:val="NoSpacing"/>
    <w:next w:val="BodyText"/>
    <w:link w:val="Heading4Char"/>
    <w:uiPriority w:val="9"/>
    <w:rsid w:val="00BE5F11"/>
    <w:pPr>
      <w:ind w:firstLine="709"/>
      <w:outlineLvl w:val="3"/>
    </w:pPr>
  </w:style>
  <w:style w:type="paragraph" w:styleId="Heading5">
    <w:name w:val="heading 5"/>
    <w:basedOn w:val="Heading3"/>
    <w:next w:val="BodyText"/>
    <w:rsid w:val="00C853FD"/>
    <w:pPr>
      <w:numPr>
        <w:ilvl w:val="0"/>
        <w:numId w:val="0"/>
      </w:numPr>
      <w:ind w:left="720" w:hanging="720"/>
      <w:outlineLvl w:val="4"/>
    </w:pPr>
  </w:style>
  <w:style w:type="paragraph" w:styleId="Heading6">
    <w:name w:val="heading 6"/>
    <w:basedOn w:val="Normal"/>
    <w:next w:val="BodyText"/>
    <w:rsid w:val="0022603B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BodyText"/>
    <w:rsid w:val="0022603B"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rsid w:val="0022603B"/>
    <w:pPr>
      <w:keepNext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rsid w:val="0022603B"/>
    <w:pPr>
      <w:keepNext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603B"/>
    <w:pPr>
      <w:spacing w:after="280"/>
    </w:pPr>
  </w:style>
  <w:style w:type="character" w:styleId="CommentReference">
    <w:name w:val="annotation reference"/>
    <w:semiHidden/>
    <w:rsid w:val="0022603B"/>
    <w:rPr>
      <w:sz w:val="16"/>
      <w:lang w:bidi="ar-SA"/>
    </w:rPr>
  </w:style>
  <w:style w:type="paragraph" w:styleId="CommentText">
    <w:name w:val="annotation text"/>
    <w:basedOn w:val="Normal"/>
    <w:link w:val="CommentTextChar"/>
    <w:semiHidden/>
    <w:rsid w:val="0022603B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BodyText"/>
    <w:rsid w:val="0022603B"/>
    <w:pPr>
      <w:spacing w:after="0" w:line="480" w:lineRule="auto"/>
      <w:jc w:val="center"/>
    </w:pPr>
  </w:style>
  <w:style w:type="paragraph" w:styleId="Quote">
    <w:name w:val="Quote"/>
    <w:basedOn w:val="BodyText"/>
    <w:link w:val="QuoteChar"/>
    <w:rsid w:val="0022603B"/>
    <w:pPr>
      <w:keepLines/>
      <w:spacing w:after="160" w:line="480" w:lineRule="auto"/>
      <w:ind w:left="720" w:right="720"/>
    </w:pPr>
    <w:rPr>
      <w:i/>
    </w:rPr>
  </w:style>
  <w:style w:type="paragraph" w:styleId="BodyTextIndent">
    <w:name w:val="Body Text Indent"/>
    <w:basedOn w:val="BodyText"/>
    <w:rsid w:val="0022603B"/>
    <w:pPr>
      <w:spacing w:after="0" w:line="240" w:lineRule="auto"/>
      <w:ind w:left="360" w:hanging="360"/>
    </w:pPr>
  </w:style>
  <w:style w:type="paragraph" w:customStyle="1" w:styleId="Tindependientemantenido">
    <w:name w:val="T. independiente mantenido"/>
    <w:basedOn w:val="BodyText"/>
    <w:rsid w:val="0022603B"/>
    <w:pPr>
      <w:keepNext/>
    </w:pPr>
  </w:style>
  <w:style w:type="paragraph" w:styleId="Caption">
    <w:name w:val="caption"/>
    <w:basedOn w:val="Normal"/>
    <w:next w:val="BodyText"/>
    <w:link w:val="CaptionChar"/>
    <w:rsid w:val="0022603B"/>
    <w:pPr>
      <w:spacing w:after="560"/>
      <w:ind w:left="1920" w:right="1920"/>
    </w:pPr>
    <w:rPr>
      <w:spacing w:val="0"/>
      <w:sz w:val="18"/>
    </w:rPr>
  </w:style>
  <w:style w:type="paragraph" w:customStyle="1" w:styleId="Rtulodecaptulo">
    <w:name w:val="Rótulo de capítulo"/>
    <w:basedOn w:val="Normal"/>
    <w:next w:val="Normal"/>
    <w:rsid w:val="0022603B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Subttulodecaptulo">
    <w:name w:val="Subtítulo de capítulo"/>
    <w:basedOn w:val="Normal"/>
    <w:next w:val="BodyText"/>
    <w:rsid w:val="0022603B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Ttulodecaptulo">
    <w:name w:val="Título de capítulo"/>
    <w:basedOn w:val="Normal"/>
    <w:next w:val="Subttulodecaptulo"/>
    <w:rsid w:val="0022603B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rsid w:val="0022603B"/>
    <w:pPr>
      <w:spacing w:after="560"/>
      <w:jc w:val="center"/>
    </w:pPr>
  </w:style>
  <w:style w:type="character" w:styleId="Emphasis">
    <w:name w:val="Emphasis"/>
    <w:uiPriority w:val="20"/>
    <w:rsid w:val="0022603B"/>
    <w:rPr>
      <w:i/>
      <w:lang w:bidi="ar-SA"/>
    </w:rPr>
  </w:style>
  <w:style w:type="character" w:styleId="EndnoteReference">
    <w:name w:val="endnote reference"/>
    <w:semiHidden/>
    <w:rsid w:val="0022603B"/>
    <w:rPr>
      <w:vertAlign w:val="superscript"/>
      <w:lang w:bidi="ar-SA"/>
    </w:rPr>
  </w:style>
  <w:style w:type="paragraph" w:styleId="EndnoteText">
    <w:name w:val="endnote text"/>
    <w:basedOn w:val="Normal"/>
    <w:semiHidden/>
    <w:rsid w:val="0022603B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rsid w:val="0022603B"/>
    <w:pPr>
      <w:keepLines/>
      <w:tabs>
        <w:tab w:val="center" w:pos="4320"/>
      </w:tabs>
      <w:jc w:val="center"/>
    </w:pPr>
  </w:style>
  <w:style w:type="paragraph" w:customStyle="1" w:styleId="Piedepginapar">
    <w:name w:val="Pie de página par"/>
    <w:basedOn w:val="Footer"/>
    <w:rsid w:val="0022603B"/>
  </w:style>
  <w:style w:type="paragraph" w:customStyle="1" w:styleId="Piedepginaprimera">
    <w:name w:val="Pie de página primera"/>
    <w:basedOn w:val="Footer"/>
    <w:rsid w:val="0022603B"/>
  </w:style>
  <w:style w:type="paragraph" w:customStyle="1" w:styleId="Piedepginaimpar">
    <w:name w:val="Pie de página impar"/>
    <w:basedOn w:val="Footer"/>
    <w:rsid w:val="0022603B"/>
    <w:pPr>
      <w:tabs>
        <w:tab w:val="right" w:pos="0"/>
      </w:tabs>
    </w:pPr>
  </w:style>
  <w:style w:type="paragraph" w:customStyle="1" w:styleId="Notaalpie-base">
    <w:name w:val="Nota al pie - base"/>
    <w:basedOn w:val="Normal"/>
    <w:rsid w:val="0022603B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22603B"/>
    <w:rPr>
      <w:vertAlign w:val="superscript"/>
      <w:lang w:bidi="ar-SA"/>
    </w:rPr>
  </w:style>
  <w:style w:type="paragraph" w:styleId="FootnoteText">
    <w:name w:val="footnote text"/>
    <w:basedOn w:val="Notaalpie-base"/>
    <w:semiHidden/>
    <w:rsid w:val="0022603B"/>
    <w:pPr>
      <w:spacing w:after="120"/>
    </w:pPr>
  </w:style>
  <w:style w:type="paragraph" w:customStyle="1" w:styleId="Definicindeglosario">
    <w:name w:val="Definición de glosario"/>
    <w:basedOn w:val="BodyText"/>
    <w:rsid w:val="0022603B"/>
    <w:pPr>
      <w:spacing w:line="240" w:lineRule="auto"/>
    </w:pPr>
  </w:style>
  <w:style w:type="character" w:customStyle="1" w:styleId="Entradadeglosario">
    <w:name w:val="Entrada de glosario"/>
    <w:rsid w:val="0022603B"/>
    <w:rPr>
      <w:b/>
      <w:lang w:bidi="ar-SA"/>
    </w:rPr>
  </w:style>
  <w:style w:type="paragraph" w:styleId="Header">
    <w:name w:val="header"/>
    <w:basedOn w:val="Normal"/>
    <w:link w:val="HeaderChar"/>
    <w:uiPriority w:val="99"/>
    <w:rsid w:val="0022603B"/>
    <w:pPr>
      <w:keepLines/>
      <w:tabs>
        <w:tab w:val="center" w:pos="4320"/>
      </w:tabs>
      <w:jc w:val="center"/>
    </w:pPr>
  </w:style>
  <w:style w:type="paragraph" w:customStyle="1" w:styleId="Encabezado-base">
    <w:name w:val="Encabezado - base"/>
    <w:basedOn w:val="Normal"/>
    <w:rsid w:val="0022603B"/>
    <w:pPr>
      <w:keepLines/>
      <w:tabs>
        <w:tab w:val="center" w:pos="4320"/>
      </w:tabs>
      <w:jc w:val="center"/>
    </w:pPr>
  </w:style>
  <w:style w:type="paragraph" w:customStyle="1" w:styleId="Encabezadopar">
    <w:name w:val="Encabezado par"/>
    <w:basedOn w:val="Header"/>
    <w:rsid w:val="0022603B"/>
  </w:style>
  <w:style w:type="paragraph" w:customStyle="1" w:styleId="Encabezadoprimero">
    <w:name w:val="Encabezado primero"/>
    <w:basedOn w:val="Header"/>
    <w:rsid w:val="0022603B"/>
  </w:style>
  <w:style w:type="paragraph" w:customStyle="1" w:styleId="Encabezadoimpar">
    <w:name w:val="Encabezado impar"/>
    <w:basedOn w:val="Header"/>
    <w:rsid w:val="0022603B"/>
    <w:pPr>
      <w:tabs>
        <w:tab w:val="right" w:pos="0"/>
      </w:tabs>
    </w:pPr>
  </w:style>
  <w:style w:type="paragraph" w:customStyle="1" w:styleId="Ttulo-base">
    <w:name w:val="Título - base"/>
    <w:basedOn w:val="Normal"/>
    <w:next w:val="BodyText"/>
    <w:rsid w:val="0022603B"/>
    <w:pPr>
      <w:keepNext/>
      <w:keepLines/>
    </w:pPr>
    <w:rPr>
      <w:b/>
      <w:kern w:val="28"/>
    </w:rPr>
  </w:style>
  <w:style w:type="paragraph" w:styleId="Index1">
    <w:name w:val="index 1"/>
    <w:basedOn w:val="Normal"/>
    <w:autoRedefine/>
    <w:semiHidden/>
    <w:rsid w:val="0022603B"/>
    <w:pPr>
      <w:tabs>
        <w:tab w:val="right" w:leader="dot" w:pos="3960"/>
      </w:tabs>
      <w:ind w:left="720" w:hanging="720"/>
    </w:pPr>
    <w:rPr>
      <w:sz w:val="20"/>
    </w:rPr>
  </w:style>
  <w:style w:type="paragraph" w:styleId="Index2">
    <w:name w:val="index 2"/>
    <w:basedOn w:val="Normal"/>
    <w:autoRedefine/>
    <w:semiHidden/>
    <w:rsid w:val="0022603B"/>
    <w:pPr>
      <w:tabs>
        <w:tab w:val="right" w:leader="dot" w:pos="3960"/>
      </w:tabs>
      <w:ind w:left="900" w:hanging="720"/>
    </w:pPr>
    <w:rPr>
      <w:sz w:val="20"/>
    </w:rPr>
  </w:style>
  <w:style w:type="paragraph" w:styleId="Index3">
    <w:name w:val="index 3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ndice-base">
    <w:name w:val="Índice - base"/>
    <w:basedOn w:val="Normal"/>
    <w:rsid w:val="0022603B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22603B"/>
    <w:pPr>
      <w:keepNext/>
      <w:spacing w:before="280"/>
    </w:pPr>
    <w:rPr>
      <w:kern w:val="28"/>
      <w:sz w:val="27"/>
    </w:rPr>
  </w:style>
  <w:style w:type="character" w:customStyle="1" w:styleId="Rtuloconnfasis">
    <w:name w:val="Rótulo con énfasis"/>
    <w:rsid w:val="0022603B"/>
    <w:rPr>
      <w:caps/>
      <w:spacing w:val="0"/>
      <w:lang w:bidi="ar-SA"/>
    </w:rPr>
  </w:style>
  <w:style w:type="character" w:styleId="LineNumber">
    <w:name w:val="line number"/>
    <w:rsid w:val="0022603B"/>
    <w:rPr>
      <w:lang w:bidi="ar-SA"/>
    </w:rPr>
  </w:style>
  <w:style w:type="paragraph" w:styleId="List">
    <w:name w:val="List"/>
    <w:basedOn w:val="BodyText"/>
    <w:rsid w:val="0022603B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22603B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22603B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22603B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22603B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22603B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22603B"/>
    <w:pPr>
      <w:ind w:left="1080"/>
    </w:pPr>
  </w:style>
  <w:style w:type="paragraph" w:styleId="ListContinue3">
    <w:name w:val="List Continue 3"/>
    <w:basedOn w:val="ListContinue"/>
    <w:rsid w:val="0022603B"/>
    <w:pPr>
      <w:ind w:left="1440"/>
    </w:pPr>
  </w:style>
  <w:style w:type="paragraph" w:styleId="ListContinue4">
    <w:name w:val="List Continue 4"/>
    <w:basedOn w:val="ListContinue"/>
    <w:rsid w:val="0022603B"/>
    <w:pPr>
      <w:ind w:left="1800"/>
    </w:pPr>
  </w:style>
  <w:style w:type="paragraph" w:styleId="ListContinue5">
    <w:name w:val="List Continue 5"/>
    <w:basedOn w:val="ListContinue"/>
    <w:rsid w:val="0022603B"/>
    <w:pPr>
      <w:ind w:left="2160"/>
    </w:pPr>
  </w:style>
  <w:style w:type="paragraph" w:styleId="ListNumber">
    <w:name w:val="List Number"/>
    <w:basedOn w:val="List"/>
    <w:rsid w:val="0022603B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22603B"/>
    <w:pPr>
      <w:ind w:left="360"/>
    </w:pPr>
  </w:style>
  <w:style w:type="paragraph" w:styleId="ListNumber3">
    <w:name w:val="List Number 3"/>
    <w:basedOn w:val="ListNumber"/>
    <w:rsid w:val="0022603B"/>
    <w:pPr>
      <w:ind w:left="720"/>
    </w:pPr>
  </w:style>
  <w:style w:type="paragraph" w:styleId="ListNumber4">
    <w:name w:val="List Number 4"/>
    <w:basedOn w:val="ListNumber"/>
    <w:rsid w:val="0022603B"/>
    <w:pPr>
      <w:ind w:left="1080"/>
    </w:pPr>
  </w:style>
  <w:style w:type="paragraph" w:styleId="ListNumber5">
    <w:name w:val="List Number 5"/>
    <w:basedOn w:val="ListNumber"/>
    <w:rsid w:val="0022603B"/>
    <w:pPr>
      <w:ind w:left="1440"/>
    </w:pPr>
  </w:style>
  <w:style w:type="paragraph" w:styleId="MacroText">
    <w:name w:val="macro"/>
    <w:basedOn w:val="BodyText"/>
    <w:semiHidden/>
    <w:rsid w:val="0022603B"/>
    <w:pPr>
      <w:spacing w:after="120" w:line="240" w:lineRule="auto"/>
    </w:pPr>
    <w:rPr>
      <w:rFonts w:ascii="Courier New" w:hAnsi="Courier New"/>
    </w:rPr>
  </w:style>
  <w:style w:type="paragraph" w:customStyle="1" w:styleId="Nombre">
    <w:name w:val="Nombre"/>
    <w:basedOn w:val="BodyText"/>
    <w:rsid w:val="0022603B"/>
    <w:pPr>
      <w:jc w:val="center"/>
    </w:pPr>
  </w:style>
  <w:style w:type="character" w:styleId="PageNumber">
    <w:name w:val="page number"/>
    <w:rsid w:val="0022603B"/>
    <w:rPr>
      <w:lang w:bidi="ar-SA"/>
    </w:rPr>
  </w:style>
  <w:style w:type="paragraph" w:customStyle="1" w:styleId="Imagen">
    <w:name w:val="Imagen"/>
    <w:basedOn w:val="BodyText"/>
    <w:next w:val="Caption"/>
    <w:rsid w:val="0022603B"/>
    <w:pPr>
      <w:keepNext/>
      <w:spacing w:line="240" w:lineRule="auto"/>
      <w:jc w:val="center"/>
    </w:pPr>
  </w:style>
  <w:style w:type="paragraph" w:customStyle="1" w:styleId="Rtulodeseccin">
    <w:name w:val="Rótulo de sección"/>
    <w:basedOn w:val="Ttulo-base"/>
    <w:next w:val="BodyText"/>
    <w:rsid w:val="0022603B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rsid w:val="0022603B"/>
    <w:pPr>
      <w:spacing w:line="480" w:lineRule="auto"/>
    </w:pPr>
    <w:rPr>
      <w:caps/>
    </w:rPr>
  </w:style>
  <w:style w:type="paragraph" w:styleId="Title">
    <w:name w:val="Title"/>
    <w:basedOn w:val="Normal"/>
    <w:next w:val="Subtitle"/>
    <w:rsid w:val="00C853FD"/>
    <w:pPr>
      <w:ind w:firstLine="0"/>
      <w:jc w:val="center"/>
    </w:pPr>
    <w:rPr>
      <w:b/>
      <w:bCs/>
      <w:sz w:val="32"/>
      <w:szCs w:val="24"/>
    </w:rPr>
  </w:style>
  <w:style w:type="paragraph" w:customStyle="1" w:styleId="Subttulodecubierta">
    <w:name w:val="Subtítulo de cubierta"/>
    <w:basedOn w:val="Normal"/>
    <w:next w:val="BodyText"/>
    <w:rsid w:val="0022603B"/>
    <w:pPr>
      <w:keepNext/>
      <w:spacing w:after="560"/>
      <w:ind w:left="1800" w:right="1800"/>
      <w:jc w:val="center"/>
    </w:pPr>
  </w:style>
  <w:style w:type="character" w:customStyle="1" w:styleId="Superndice">
    <w:name w:val="Superíndice"/>
    <w:rsid w:val="0022603B"/>
    <w:rPr>
      <w:vertAlign w:val="superscript"/>
      <w:lang w:bidi="ar-SA"/>
    </w:rPr>
  </w:style>
  <w:style w:type="paragraph" w:styleId="TableofAuthorities">
    <w:name w:val="table of authorities"/>
    <w:basedOn w:val="Normal"/>
    <w:semiHidden/>
    <w:rsid w:val="0022603B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uiPriority w:val="99"/>
    <w:rsid w:val="0022603B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paragraph" w:customStyle="1" w:styleId="Ttulodecubierta">
    <w:name w:val="Título de cubierta"/>
    <w:basedOn w:val="Ttulo-base"/>
    <w:next w:val="Subttulodecubierta"/>
    <w:rsid w:val="0022603B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Normal"/>
    <w:next w:val="TableofAuthorities"/>
    <w:semiHidden/>
    <w:rsid w:val="0022603B"/>
    <w:pPr>
      <w:keepNext/>
      <w:keepLines/>
      <w:spacing w:before="280"/>
    </w:pPr>
    <w:rPr>
      <w:b/>
      <w:kern w:val="28"/>
    </w:rPr>
  </w:style>
  <w:style w:type="paragraph" w:styleId="TOC1">
    <w:name w:val="toc 1"/>
    <w:basedOn w:val="Normal"/>
    <w:autoRedefine/>
    <w:uiPriority w:val="39"/>
    <w:rsid w:val="00427C6F"/>
    <w:pPr>
      <w:tabs>
        <w:tab w:val="right" w:leader="dot" w:pos="9072"/>
      </w:tabs>
      <w:spacing w:line="240" w:lineRule="auto"/>
    </w:pPr>
    <w:rPr>
      <w:rFonts w:ascii="Arial" w:hAnsi="Arial" w:cs="Arial"/>
      <w:b/>
      <w:bCs/>
      <w:color w:val="0000FF"/>
    </w:rPr>
  </w:style>
  <w:style w:type="paragraph" w:styleId="TOC2">
    <w:name w:val="toc 2"/>
    <w:basedOn w:val="Normal"/>
    <w:autoRedefine/>
    <w:uiPriority w:val="39"/>
    <w:rsid w:val="00680189"/>
    <w:pPr>
      <w:tabs>
        <w:tab w:val="right" w:leader="dot" w:pos="9072"/>
      </w:tabs>
    </w:pPr>
  </w:style>
  <w:style w:type="paragraph" w:styleId="TOC3">
    <w:name w:val="toc 3"/>
    <w:basedOn w:val="Normal"/>
    <w:autoRedefine/>
    <w:uiPriority w:val="39"/>
    <w:rsid w:val="00C73F5F"/>
    <w:pPr>
      <w:tabs>
        <w:tab w:val="right" w:leader="dot" w:pos="9072"/>
      </w:tabs>
      <w:ind w:left="720"/>
    </w:pPr>
  </w:style>
  <w:style w:type="paragraph" w:styleId="TOC4">
    <w:name w:val="toc 4"/>
    <w:basedOn w:val="Normal"/>
    <w:autoRedefine/>
    <w:semiHidden/>
    <w:rsid w:val="0022603B"/>
    <w:pPr>
      <w:tabs>
        <w:tab w:val="right" w:leader="dot" w:pos="8640"/>
      </w:tabs>
      <w:ind w:left="1080"/>
    </w:pPr>
  </w:style>
  <w:style w:type="paragraph" w:styleId="TOC5">
    <w:name w:val="toc 5"/>
    <w:basedOn w:val="Normal"/>
    <w:autoRedefine/>
    <w:semiHidden/>
    <w:rsid w:val="0022603B"/>
    <w:pPr>
      <w:tabs>
        <w:tab w:val="right" w:leader="dot" w:pos="8640"/>
      </w:tabs>
      <w:ind w:left="1440"/>
    </w:pPr>
  </w:style>
  <w:style w:type="paragraph" w:customStyle="1" w:styleId="TDC-base">
    <w:name w:val="TDC - base"/>
    <w:basedOn w:val="Normal"/>
    <w:rsid w:val="0022603B"/>
    <w:pPr>
      <w:tabs>
        <w:tab w:val="right" w:leader="dot" w:pos="8640"/>
      </w:tabs>
    </w:pPr>
  </w:style>
  <w:style w:type="character" w:styleId="HTMLAcronym">
    <w:name w:val="HTML Acronym"/>
    <w:basedOn w:val="DefaultParagraphFont"/>
    <w:rsid w:val="0022603B"/>
  </w:style>
  <w:style w:type="paragraph" w:styleId="Closing">
    <w:name w:val="Closing"/>
    <w:basedOn w:val="Normal"/>
    <w:rsid w:val="0022603B"/>
    <w:pPr>
      <w:ind w:left="4252"/>
    </w:pPr>
  </w:style>
  <w:style w:type="character" w:styleId="HTMLCite">
    <w:name w:val="HTML Cite"/>
    <w:rsid w:val="0022603B"/>
    <w:rPr>
      <w:i/>
      <w:iCs/>
      <w:lang w:val="es-ES" w:bidi="ar-SA"/>
    </w:rPr>
  </w:style>
  <w:style w:type="character" w:styleId="HTMLCode">
    <w:name w:val="HTML Code"/>
    <w:rsid w:val="0022603B"/>
    <w:rPr>
      <w:rFonts w:ascii="Courier New" w:hAnsi="Courier New"/>
      <w:sz w:val="20"/>
      <w:szCs w:val="20"/>
      <w:lang w:val="es-ES" w:bidi="ar-SA"/>
    </w:rPr>
  </w:style>
  <w:style w:type="character" w:styleId="HTMLDefinition">
    <w:name w:val="HTML Definition"/>
    <w:rsid w:val="0022603B"/>
    <w:rPr>
      <w:i/>
      <w:iCs/>
      <w:lang w:val="es-ES" w:bidi="ar-SA"/>
    </w:rPr>
  </w:style>
  <w:style w:type="paragraph" w:styleId="HTMLAddress">
    <w:name w:val="HTML Address"/>
    <w:basedOn w:val="Normal"/>
    <w:rsid w:val="0022603B"/>
    <w:rPr>
      <w:i/>
      <w:iCs/>
    </w:rPr>
  </w:style>
  <w:style w:type="paragraph" w:styleId="EnvelopeAddress">
    <w:name w:val="envelope address"/>
    <w:basedOn w:val="Normal"/>
    <w:rsid w:val="0022603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Cs w:val="24"/>
    </w:rPr>
  </w:style>
  <w:style w:type="character" w:styleId="HTMLSample">
    <w:name w:val="HTML Sample"/>
    <w:rsid w:val="0022603B"/>
    <w:rPr>
      <w:rFonts w:ascii="Courier New" w:hAnsi="Courier New"/>
      <w:lang w:val="es-ES" w:bidi="ar-SA"/>
    </w:rPr>
  </w:style>
  <w:style w:type="paragraph" w:styleId="MessageHeader">
    <w:name w:val="Message Header"/>
    <w:basedOn w:val="Normal"/>
    <w:rsid w:val="00226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oteHeading">
    <w:name w:val="Note Heading"/>
    <w:basedOn w:val="Normal"/>
    <w:next w:val="Normal"/>
    <w:rsid w:val="0022603B"/>
  </w:style>
  <w:style w:type="paragraph" w:styleId="Signature">
    <w:name w:val="Signature"/>
    <w:basedOn w:val="Normal"/>
    <w:rsid w:val="0022603B"/>
    <w:pPr>
      <w:ind w:left="4252"/>
    </w:pPr>
  </w:style>
  <w:style w:type="paragraph" w:styleId="E-mailSignature">
    <w:name w:val="E-mail Signature"/>
    <w:basedOn w:val="Normal"/>
    <w:rsid w:val="0022603B"/>
  </w:style>
  <w:style w:type="character" w:styleId="Hyperlink">
    <w:name w:val="Hyperlink"/>
    <w:uiPriority w:val="99"/>
    <w:rsid w:val="0022603B"/>
    <w:rPr>
      <w:color w:val="0000FF"/>
      <w:u w:val="single"/>
      <w:lang w:val="es-ES" w:bidi="ar-SA"/>
    </w:rPr>
  </w:style>
  <w:style w:type="character" w:styleId="FollowedHyperlink">
    <w:name w:val="FollowedHyperlink"/>
    <w:rsid w:val="0022603B"/>
    <w:rPr>
      <w:color w:val="800080"/>
      <w:u w:val="single"/>
      <w:lang w:val="es-ES" w:bidi="ar-SA"/>
    </w:rPr>
  </w:style>
  <w:style w:type="paragraph" w:styleId="HTMLPreformatted">
    <w:name w:val="HTML Preformatted"/>
    <w:basedOn w:val="Normal"/>
    <w:rsid w:val="0022603B"/>
    <w:rPr>
      <w:rFonts w:ascii="Courier New" w:hAnsi="Courier New" w:cs="Courier New"/>
      <w:sz w:val="20"/>
    </w:rPr>
  </w:style>
  <w:style w:type="paragraph" w:styleId="Index6">
    <w:name w:val="index 6"/>
    <w:basedOn w:val="Normal"/>
    <w:next w:val="Normal"/>
    <w:autoRedefine/>
    <w:semiHidden/>
    <w:rsid w:val="0022603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2603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2603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2603B"/>
    <w:pPr>
      <w:ind w:left="2160" w:hanging="240"/>
    </w:pPr>
  </w:style>
  <w:style w:type="paragraph" w:styleId="ListBullet">
    <w:name w:val="List Bullet"/>
    <w:basedOn w:val="Normal"/>
    <w:autoRedefine/>
    <w:rsid w:val="0022603B"/>
    <w:pPr>
      <w:numPr>
        <w:numId w:val="1"/>
      </w:numPr>
    </w:pPr>
  </w:style>
  <w:style w:type="paragraph" w:styleId="ListBullet2">
    <w:name w:val="List Bullet 2"/>
    <w:basedOn w:val="Normal"/>
    <w:autoRedefine/>
    <w:rsid w:val="0022603B"/>
    <w:pPr>
      <w:numPr>
        <w:numId w:val="2"/>
      </w:numPr>
    </w:pPr>
  </w:style>
  <w:style w:type="paragraph" w:styleId="ListBullet3">
    <w:name w:val="List Bullet 3"/>
    <w:basedOn w:val="Normal"/>
    <w:autoRedefine/>
    <w:rsid w:val="0022603B"/>
    <w:pPr>
      <w:numPr>
        <w:numId w:val="3"/>
      </w:numPr>
    </w:pPr>
  </w:style>
  <w:style w:type="paragraph" w:styleId="ListBullet4">
    <w:name w:val="List Bullet 4"/>
    <w:basedOn w:val="Normal"/>
    <w:autoRedefine/>
    <w:rsid w:val="0022603B"/>
    <w:pPr>
      <w:numPr>
        <w:numId w:val="4"/>
      </w:numPr>
    </w:pPr>
  </w:style>
  <w:style w:type="paragraph" w:styleId="ListBullet5">
    <w:name w:val="List Bullet 5"/>
    <w:basedOn w:val="Normal"/>
    <w:autoRedefine/>
    <w:rsid w:val="0022603B"/>
    <w:pPr>
      <w:numPr>
        <w:numId w:val="5"/>
      </w:numPr>
    </w:pPr>
  </w:style>
  <w:style w:type="paragraph" w:styleId="DocumentMap">
    <w:name w:val="Document Map"/>
    <w:basedOn w:val="Normal"/>
    <w:semiHidden/>
    <w:rsid w:val="0022603B"/>
    <w:pPr>
      <w:shd w:val="clear" w:color="auto" w:fill="000080"/>
    </w:pPr>
    <w:rPr>
      <w:rFonts w:ascii="Tahoma" w:hAnsi="Tahoma" w:cs="Tahoma"/>
    </w:rPr>
  </w:style>
  <w:style w:type="character" w:styleId="HTMLTypewriter">
    <w:name w:val="HTML Typewriter"/>
    <w:rsid w:val="0022603B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uiPriority w:val="99"/>
    <w:rsid w:val="0022603B"/>
    <w:rPr>
      <w:szCs w:val="24"/>
    </w:rPr>
  </w:style>
  <w:style w:type="paragraph" w:styleId="EnvelopeReturn">
    <w:name w:val="envelope return"/>
    <w:basedOn w:val="Normal"/>
    <w:rsid w:val="0022603B"/>
    <w:rPr>
      <w:rFonts w:ascii="Arial" w:hAnsi="Arial" w:cs="Arial"/>
      <w:sz w:val="20"/>
    </w:rPr>
  </w:style>
  <w:style w:type="paragraph" w:styleId="Salutation">
    <w:name w:val="Salutation"/>
    <w:basedOn w:val="Normal"/>
    <w:next w:val="Normal"/>
    <w:rsid w:val="0022603B"/>
  </w:style>
  <w:style w:type="paragraph" w:styleId="BodyTextIndent2">
    <w:name w:val="Body Text Indent 2"/>
    <w:basedOn w:val="Normal"/>
    <w:rsid w:val="0022603B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2603B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22603B"/>
    <w:pPr>
      <w:ind w:left="708"/>
    </w:pPr>
  </w:style>
  <w:style w:type="paragraph" w:styleId="TOC6">
    <w:name w:val="toc 6"/>
    <w:basedOn w:val="Normal"/>
    <w:next w:val="Normal"/>
    <w:autoRedefine/>
    <w:semiHidden/>
    <w:rsid w:val="0022603B"/>
    <w:pPr>
      <w:ind w:left="1200"/>
    </w:pPr>
  </w:style>
  <w:style w:type="paragraph" w:styleId="TOC7">
    <w:name w:val="toc 7"/>
    <w:basedOn w:val="Normal"/>
    <w:next w:val="Normal"/>
    <w:autoRedefine/>
    <w:semiHidden/>
    <w:rsid w:val="0022603B"/>
    <w:pPr>
      <w:ind w:left="1440"/>
    </w:pPr>
  </w:style>
  <w:style w:type="paragraph" w:styleId="TOC8">
    <w:name w:val="toc 8"/>
    <w:basedOn w:val="Normal"/>
    <w:next w:val="Normal"/>
    <w:autoRedefine/>
    <w:semiHidden/>
    <w:rsid w:val="0022603B"/>
    <w:pPr>
      <w:ind w:left="1680"/>
    </w:pPr>
  </w:style>
  <w:style w:type="paragraph" w:styleId="TOC9">
    <w:name w:val="toc 9"/>
    <w:basedOn w:val="Normal"/>
    <w:next w:val="Normal"/>
    <w:autoRedefine/>
    <w:semiHidden/>
    <w:rsid w:val="0022603B"/>
    <w:pPr>
      <w:ind w:left="1920"/>
    </w:pPr>
  </w:style>
  <w:style w:type="character" w:styleId="HTMLKeyboard">
    <w:name w:val="HTML Keyboard"/>
    <w:rsid w:val="0022603B"/>
    <w:rPr>
      <w:rFonts w:ascii="Courier New" w:hAnsi="Courier New"/>
      <w:sz w:val="20"/>
      <w:szCs w:val="20"/>
      <w:lang w:val="es-ES" w:bidi="ar-SA"/>
    </w:rPr>
  </w:style>
  <w:style w:type="paragraph" w:styleId="BlockText">
    <w:name w:val="Block Text"/>
    <w:basedOn w:val="Normal"/>
    <w:rsid w:val="0022603B"/>
    <w:pPr>
      <w:spacing w:after="120"/>
      <w:ind w:left="1440" w:right="1440"/>
    </w:pPr>
  </w:style>
  <w:style w:type="character" w:styleId="Strong">
    <w:name w:val="Strong"/>
    <w:uiPriority w:val="22"/>
    <w:qFormat/>
    <w:rsid w:val="0022603B"/>
    <w:rPr>
      <w:b/>
      <w:bCs/>
      <w:lang w:val="es-ES" w:bidi="ar-SA"/>
    </w:rPr>
  </w:style>
  <w:style w:type="paragraph" w:styleId="BodyText2">
    <w:name w:val="Body Text 2"/>
    <w:basedOn w:val="Normal"/>
    <w:rsid w:val="0022603B"/>
    <w:pPr>
      <w:spacing w:after="120" w:line="480" w:lineRule="auto"/>
    </w:pPr>
  </w:style>
  <w:style w:type="paragraph" w:styleId="BodyText3">
    <w:name w:val="Body Text 3"/>
    <w:basedOn w:val="Normal"/>
    <w:rsid w:val="0022603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2603B"/>
    <w:pPr>
      <w:spacing w:after="120" w:line="240" w:lineRule="auto"/>
      <w:ind w:firstLine="210"/>
    </w:pPr>
  </w:style>
  <w:style w:type="paragraph" w:styleId="BodyTextFirstIndent2">
    <w:name w:val="Body Text First Indent 2"/>
    <w:basedOn w:val="BodyTextIndent"/>
    <w:rsid w:val="0022603B"/>
    <w:pPr>
      <w:spacing w:after="120"/>
      <w:ind w:left="283" w:firstLine="210"/>
    </w:pPr>
  </w:style>
  <w:style w:type="paragraph" w:styleId="PlainText">
    <w:name w:val="Plain Text"/>
    <w:basedOn w:val="Normal"/>
    <w:rsid w:val="0022603B"/>
    <w:rPr>
      <w:rFonts w:ascii="Courier New" w:hAnsi="Courier New" w:cs="Courier New"/>
      <w:sz w:val="20"/>
    </w:rPr>
  </w:style>
  <w:style w:type="character" w:styleId="HTMLVariable">
    <w:name w:val="HTML Variable"/>
    <w:rsid w:val="0022603B"/>
    <w:rPr>
      <w:i/>
      <w:iCs/>
      <w:lang w:val="es-E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938"/>
    <w:pPr>
      <w:keepLines/>
      <w:spacing w:before="480" w:line="276" w:lineRule="auto"/>
      <w:outlineLvl w:val="9"/>
    </w:pPr>
    <w:rPr>
      <w:rFonts w:ascii="Cambria" w:hAnsi="Cambria"/>
      <w:bCs w:val="0"/>
      <w:color w:val="365F91"/>
      <w:spacing w:val="0"/>
      <w:sz w:val="28"/>
      <w:szCs w:val="28"/>
      <w:lang w:eastAsia="es-MX"/>
    </w:rPr>
  </w:style>
  <w:style w:type="paragraph" w:styleId="BalloonText">
    <w:name w:val="Balloon Text"/>
    <w:basedOn w:val="Normal"/>
    <w:link w:val="BalloonTextChar"/>
    <w:rsid w:val="00AA5BED"/>
    <w:rPr>
      <w:rFonts w:ascii="Tahoma" w:hAnsi="Tahoma" w:cs="Tahoma"/>
      <w:sz w:val="16"/>
      <w:szCs w:val="16"/>
      <w:lang w:val="es-ES"/>
    </w:rPr>
  </w:style>
  <w:style w:type="character" w:customStyle="1" w:styleId="BalloonTextChar">
    <w:name w:val="Balloon Text Char"/>
    <w:link w:val="BalloonText"/>
    <w:rsid w:val="00AA5BED"/>
    <w:rPr>
      <w:rFonts w:ascii="Tahoma" w:eastAsia="Times New Roman" w:hAnsi="Tahoma" w:cs="Tahoma"/>
      <w:spacing w:val="-2"/>
      <w:sz w:val="16"/>
      <w:szCs w:val="16"/>
      <w:lang w:val="es-ES" w:eastAsia="en-US" w:bidi="ar-SA"/>
    </w:rPr>
  </w:style>
  <w:style w:type="character" w:customStyle="1" w:styleId="FooterChar">
    <w:name w:val="Footer Char"/>
    <w:link w:val="Footer"/>
    <w:uiPriority w:val="99"/>
    <w:rsid w:val="002A6235"/>
    <w:rPr>
      <w:rFonts w:ascii="Garamond" w:eastAsia="Times New Roman" w:hAnsi="Garamond"/>
      <w:spacing w:val="-2"/>
      <w:sz w:val="24"/>
      <w:lang w:eastAsia="en-US"/>
    </w:rPr>
  </w:style>
  <w:style w:type="character" w:customStyle="1" w:styleId="HeaderChar">
    <w:name w:val="Header Char"/>
    <w:link w:val="Header"/>
    <w:uiPriority w:val="99"/>
    <w:rsid w:val="002A6235"/>
    <w:rPr>
      <w:rFonts w:ascii="Garamond" w:eastAsia="Times New Roman" w:hAnsi="Garamond"/>
      <w:spacing w:val="-2"/>
      <w:sz w:val="24"/>
      <w:lang w:eastAsia="en-US"/>
    </w:rPr>
  </w:style>
  <w:style w:type="character" w:customStyle="1" w:styleId="Heading1Char">
    <w:name w:val="Heading 1 Char"/>
    <w:link w:val="Heading1"/>
    <w:uiPriority w:val="9"/>
    <w:rsid w:val="00BE5F11"/>
    <w:rPr>
      <w:rFonts w:eastAsia="Times New Roman"/>
      <w:b/>
      <w:bCs/>
      <w:spacing w:val="-2"/>
      <w:sz w:val="32"/>
      <w:szCs w:val="24"/>
      <w:lang w:val="es-MX"/>
    </w:rPr>
  </w:style>
  <w:style w:type="character" w:customStyle="1" w:styleId="BodyTextChar">
    <w:name w:val="Body Text Char"/>
    <w:link w:val="BodyText"/>
    <w:rsid w:val="00137DA6"/>
    <w:rPr>
      <w:rFonts w:ascii="Garamond" w:eastAsia="Times New Roman" w:hAnsi="Garamond"/>
      <w:spacing w:val="-2"/>
      <w:sz w:val="24"/>
      <w:lang w:eastAsia="en-US"/>
    </w:rPr>
  </w:style>
  <w:style w:type="character" w:customStyle="1" w:styleId="apple-converted-space">
    <w:name w:val="apple-converted-space"/>
    <w:rsid w:val="00884B44"/>
  </w:style>
  <w:style w:type="table" w:styleId="TableGrid">
    <w:name w:val="Table Grid"/>
    <w:basedOn w:val="TableNormal"/>
    <w:rsid w:val="00CA0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Texto(estadias) Char"/>
    <w:link w:val="Heading4"/>
    <w:uiPriority w:val="9"/>
    <w:rsid w:val="00BE5F11"/>
    <w:rPr>
      <w:rFonts w:eastAsia="Times New Roman"/>
      <w:spacing w:val="-2"/>
      <w:sz w:val="24"/>
      <w:lang w:val="es-MX"/>
    </w:rPr>
  </w:style>
  <w:style w:type="paragraph" w:styleId="ListParagraph">
    <w:name w:val="List Paragraph"/>
    <w:basedOn w:val="Normal"/>
    <w:uiPriority w:val="34"/>
    <w:rsid w:val="006E062D"/>
    <w:pPr>
      <w:ind w:left="720"/>
      <w:contextualSpacing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130F1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6F88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6F88"/>
    <w:rPr>
      <w:rFonts w:ascii="Garamond" w:eastAsia="Times New Roman" w:hAnsi="Garamond"/>
      <w:spacing w:val="-2"/>
      <w:sz w:val="24"/>
      <w:lang w:val="es-MX"/>
    </w:rPr>
  </w:style>
  <w:style w:type="character" w:customStyle="1" w:styleId="CommentSubjectChar">
    <w:name w:val="Comment Subject Char"/>
    <w:basedOn w:val="CommentTextChar"/>
    <w:link w:val="CommentSubject"/>
    <w:semiHidden/>
    <w:rsid w:val="00746F88"/>
    <w:rPr>
      <w:rFonts w:ascii="Garamond" w:eastAsia="Times New Roman" w:hAnsi="Garamond"/>
      <w:b/>
      <w:bCs/>
      <w:spacing w:val="-2"/>
      <w:sz w:val="24"/>
      <w:lang w:val="es-MX"/>
    </w:rPr>
  </w:style>
  <w:style w:type="paragraph" w:styleId="NoSpacing">
    <w:name w:val="No Spacing"/>
    <w:basedOn w:val="Normal"/>
    <w:uiPriority w:val="1"/>
    <w:rsid w:val="00BE5F11"/>
    <w:pPr>
      <w:ind w:firstLine="0"/>
    </w:pPr>
  </w:style>
  <w:style w:type="character" w:styleId="SubtleEmphasis">
    <w:name w:val="Subtle Emphasis"/>
    <w:basedOn w:val="DefaultParagraphFont"/>
    <w:uiPriority w:val="19"/>
    <w:rsid w:val="00BE5F11"/>
    <w:rPr>
      <w:i/>
      <w:iCs/>
      <w:color w:val="404040" w:themeColor="text1" w:themeTint="BF"/>
    </w:rPr>
  </w:style>
  <w:style w:type="paragraph" w:customStyle="1" w:styleId="TextoNormal">
    <w:name w:val="Texto Normal"/>
    <w:basedOn w:val="Normal"/>
    <w:link w:val="TextoNormalCar"/>
    <w:qFormat/>
    <w:rsid w:val="007D7CC7"/>
    <w:pPr>
      <w:spacing w:line="480" w:lineRule="auto"/>
      <w:outlineLvl w:val="3"/>
    </w:pPr>
  </w:style>
  <w:style w:type="paragraph" w:customStyle="1" w:styleId="Textosinsangra">
    <w:name w:val="Texto sin sangría"/>
    <w:basedOn w:val="TextoNormal"/>
    <w:link w:val="TextosinsangraCar"/>
    <w:qFormat/>
    <w:rsid w:val="007D7CC7"/>
    <w:pPr>
      <w:ind w:firstLine="0"/>
    </w:pPr>
  </w:style>
  <w:style w:type="character" w:customStyle="1" w:styleId="QuoteChar">
    <w:name w:val="Quote Char"/>
    <w:basedOn w:val="BodyTextChar"/>
    <w:link w:val="Quote"/>
    <w:rsid w:val="00BE5F11"/>
    <w:rPr>
      <w:rFonts w:ascii="Garamond" w:eastAsia="Times New Roman" w:hAnsi="Garamond"/>
      <w:i/>
      <w:spacing w:val="-2"/>
      <w:sz w:val="24"/>
      <w:lang w:val="es-MX" w:eastAsia="en-US"/>
    </w:rPr>
  </w:style>
  <w:style w:type="character" w:customStyle="1" w:styleId="TextoNormalCar">
    <w:name w:val="Texto Normal Car"/>
    <w:basedOn w:val="QuoteChar"/>
    <w:link w:val="TextoNormal"/>
    <w:rsid w:val="007D7CC7"/>
    <w:rPr>
      <w:rFonts w:ascii="Garamond" w:eastAsia="Times New Roman" w:hAnsi="Garamond"/>
      <w:i w:val="0"/>
      <w:spacing w:val="-2"/>
      <w:sz w:val="24"/>
      <w:lang w:val="es-MX" w:eastAsia="en-US"/>
    </w:rPr>
  </w:style>
  <w:style w:type="paragraph" w:customStyle="1" w:styleId="TtuloN1">
    <w:name w:val="Título N 1"/>
    <w:basedOn w:val="Heading1"/>
    <w:link w:val="TtuloN1Car"/>
    <w:qFormat/>
    <w:rsid w:val="00BE5F11"/>
  </w:style>
  <w:style w:type="character" w:customStyle="1" w:styleId="TextosinsangraCar">
    <w:name w:val="Texto sin sangría Car"/>
    <w:basedOn w:val="TextoNormalCar"/>
    <w:link w:val="Textosinsangra"/>
    <w:rsid w:val="007D7CC7"/>
    <w:rPr>
      <w:rFonts w:ascii="Garamond" w:eastAsia="Times New Roman" w:hAnsi="Garamond"/>
      <w:i w:val="0"/>
      <w:spacing w:val="-2"/>
      <w:sz w:val="24"/>
      <w:lang w:val="es-MX" w:eastAsia="en-US"/>
    </w:rPr>
  </w:style>
  <w:style w:type="paragraph" w:customStyle="1" w:styleId="TtuloN2">
    <w:name w:val="Título N 2"/>
    <w:basedOn w:val="TtuloN1"/>
    <w:link w:val="TtuloN2Car"/>
    <w:qFormat/>
    <w:rsid w:val="006A318A"/>
    <w:pPr>
      <w:numPr>
        <w:ilvl w:val="1"/>
        <w:numId w:val="21"/>
      </w:numPr>
      <w:jc w:val="left"/>
      <w:outlineLvl w:val="1"/>
    </w:pPr>
    <w:rPr>
      <w:sz w:val="28"/>
      <w:szCs w:val="22"/>
    </w:rPr>
  </w:style>
  <w:style w:type="character" w:customStyle="1" w:styleId="TtuloN1Car">
    <w:name w:val="Título N 1 Car"/>
    <w:basedOn w:val="Heading1Char"/>
    <w:link w:val="TtuloN1"/>
    <w:rsid w:val="00BE5F11"/>
    <w:rPr>
      <w:rFonts w:eastAsia="Times New Roman"/>
      <w:b/>
      <w:bCs/>
      <w:spacing w:val="-2"/>
      <w:sz w:val="32"/>
      <w:szCs w:val="24"/>
      <w:lang w:val="es-MX"/>
    </w:rPr>
  </w:style>
  <w:style w:type="paragraph" w:customStyle="1" w:styleId="TtuloN3">
    <w:name w:val="Título N 3"/>
    <w:basedOn w:val="TtuloN2"/>
    <w:link w:val="TtuloN3Car"/>
    <w:qFormat/>
    <w:rsid w:val="006A318A"/>
    <w:pPr>
      <w:numPr>
        <w:ilvl w:val="2"/>
      </w:numPr>
      <w:outlineLvl w:val="2"/>
    </w:pPr>
    <w:rPr>
      <w:i/>
      <w:iCs/>
      <w:sz w:val="24"/>
      <w:szCs w:val="20"/>
    </w:rPr>
  </w:style>
  <w:style w:type="character" w:customStyle="1" w:styleId="TtuloN2Car">
    <w:name w:val="Título N 2 Car"/>
    <w:basedOn w:val="TtuloN1Car"/>
    <w:link w:val="TtuloN2"/>
    <w:rsid w:val="006A318A"/>
    <w:rPr>
      <w:rFonts w:eastAsia="Times New Roman"/>
      <w:b/>
      <w:bCs/>
      <w:spacing w:val="-2"/>
      <w:sz w:val="28"/>
      <w:szCs w:val="22"/>
      <w:lang w:val="es-MX"/>
    </w:rPr>
  </w:style>
  <w:style w:type="paragraph" w:customStyle="1" w:styleId="TtuloN4">
    <w:name w:val="Título N 4"/>
    <w:basedOn w:val="TtuloN3"/>
    <w:link w:val="TtuloN4Car"/>
    <w:qFormat/>
    <w:rsid w:val="007D7CC7"/>
    <w:pPr>
      <w:numPr>
        <w:ilvl w:val="0"/>
        <w:numId w:val="0"/>
      </w:numPr>
      <w:ind w:left="720" w:hanging="720"/>
      <w:outlineLvl w:val="9"/>
    </w:pPr>
  </w:style>
  <w:style w:type="character" w:customStyle="1" w:styleId="TtuloN3Car">
    <w:name w:val="Título N 3 Car"/>
    <w:basedOn w:val="TtuloN2Car"/>
    <w:link w:val="TtuloN3"/>
    <w:rsid w:val="006A318A"/>
    <w:rPr>
      <w:rFonts w:eastAsia="Times New Roman"/>
      <w:b/>
      <w:bCs/>
      <w:i/>
      <w:iCs/>
      <w:spacing w:val="-2"/>
      <w:sz w:val="24"/>
      <w:szCs w:val="22"/>
      <w:lang w:val="es-MX"/>
    </w:rPr>
  </w:style>
  <w:style w:type="paragraph" w:styleId="Bibliography">
    <w:name w:val="Bibliography"/>
    <w:basedOn w:val="Normal"/>
    <w:next w:val="Normal"/>
    <w:uiPriority w:val="37"/>
    <w:unhideWhenUsed/>
    <w:rsid w:val="007D7CC7"/>
  </w:style>
  <w:style w:type="character" w:customStyle="1" w:styleId="TtuloN4Car">
    <w:name w:val="Título N 4 Car"/>
    <w:basedOn w:val="TtuloN3Car"/>
    <w:link w:val="TtuloN4"/>
    <w:rsid w:val="007D7CC7"/>
    <w:rPr>
      <w:rFonts w:eastAsia="Times New Roman"/>
      <w:b/>
      <w:bCs/>
      <w:i/>
      <w:iCs/>
      <w:spacing w:val="-2"/>
      <w:sz w:val="24"/>
      <w:szCs w:val="22"/>
      <w:lang w:val="es-MX"/>
    </w:rPr>
  </w:style>
  <w:style w:type="paragraph" w:customStyle="1" w:styleId="Epigrafe">
    <w:name w:val="Epigrafe"/>
    <w:basedOn w:val="Caption"/>
    <w:link w:val="EpigrafeCar"/>
    <w:qFormat/>
    <w:rsid w:val="00B74CE4"/>
    <w:pPr>
      <w:spacing w:after="0"/>
      <w:ind w:left="0" w:right="50" w:firstLine="0"/>
      <w:jc w:val="left"/>
    </w:pPr>
    <w:rPr>
      <w:rFonts w:eastAsia="Arial"/>
      <w:b/>
      <w:bCs/>
      <w:noProof/>
      <w:sz w:val="24"/>
      <w:szCs w:val="28"/>
      <w:lang w:eastAsia="es-MX"/>
    </w:rPr>
  </w:style>
  <w:style w:type="paragraph" w:customStyle="1" w:styleId="Textotablas">
    <w:name w:val="Texto tablas"/>
    <w:basedOn w:val="Normal"/>
    <w:link w:val="TextotablasCar"/>
    <w:qFormat/>
    <w:rsid w:val="00783008"/>
    <w:pPr>
      <w:framePr w:hSpace="141" w:wrap="around" w:vAnchor="text" w:hAnchor="margin" w:y="281"/>
      <w:spacing w:line="240" w:lineRule="auto"/>
      <w:ind w:firstLine="0"/>
    </w:pPr>
    <w:rPr>
      <w:lang w:eastAsia="es-MX"/>
    </w:rPr>
  </w:style>
  <w:style w:type="character" w:customStyle="1" w:styleId="CaptionChar">
    <w:name w:val="Caption Char"/>
    <w:basedOn w:val="DefaultParagraphFont"/>
    <w:link w:val="Caption"/>
    <w:rsid w:val="007D7CC7"/>
    <w:rPr>
      <w:rFonts w:eastAsia="Times New Roman"/>
      <w:sz w:val="18"/>
      <w:lang w:val="es-MX"/>
    </w:rPr>
  </w:style>
  <w:style w:type="character" w:customStyle="1" w:styleId="EpigrafeCar">
    <w:name w:val="Epigrafe Car"/>
    <w:basedOn w:val="CaptionChar"/>
    <w:link w:val="Epigrafe"/>
    <w:rsid w:val="00B74CE4"/>
    <w:rPr>
      <w:rFonts w:eastAsia="Arial"/>
      <w:b/>
      <w:bCs/>
      <w:noProof/>
      <w:sz w:val="24"/>
      <w:szCs w:val="28"/>
      <w:lang w:val="es-MX" w:eastAsia="es-MX"/>
    </w:rPr>
  </w:style>
  <w:style w:type="character" w:customStyle="1" w:styleId="TextotablasCar">
    <w:name w:val="Texto tablas Car"/>
    <w:basedOn w:val="DefaultParagraphFont"/>
    <w:link w:val="Textotablas"/>
    <w:rsid w:val="00783008"/>
    <w:rPr>
      <w:rFonts w:eastAsia="Times New Roman"/>
      <w:spacing w:val="-2"/>
      <w:sz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383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5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37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80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Tes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Arr15</b:Tag>
    <b:SourceType>DocumentFromInternetSite</b:SourceType>
    <b:Guid>{2A3E753D-68BD-4E32-9F3A-7730AE4F2013}</b:Guid>
    <b:Title>Redicces</b:Title>
    <b:JournalName>Editorial Universidad Don Bosco</b:JournalName>
    <b:Year>2015</b:Year>
    <b:Author>
      <b:Author>
        <b:NameList>
          <b:Person>
            <b:Last>Arroyo Valenciano</b:Last>
            <b:First>Juan Antonio</b:First>
          </b:Person>
        </b:NameList>
      </b:Author>
    </b:Author>
    <b:InternetSiteTitle>Gestión directiva del currículo</b:InternetSiteTitle>
    <b:Month>marzo</b:Month>
    <b:Day>13</b:Day>
    <b:URL>http://www.redicces.org.sv/jspui/bitstream/10972/2038/1/3.%20Gestion%20directiva%20del%20curriculo.pdf</b:URL>
    <b:RefOrder>2</b:RefOrder>
  </b:Source>
  <b:Source>
    <b:Tag>Uni23</b:Tag>
    <b:SourceType>InternetSite</b:SourceType>
    <b:Guid>{7EA2FFFB-22F8-48C4-9203-17FCB0312612}</b:Guid>
    <b:Author>
      <b:Author>
        <b:Corporate>Universidad Tecnólogica de Chihuahua</b:Corporate>
      </b:Author>
    </b:Author>
    <b:Title>Moodle</b:Title>
    <b:InternetSiteTitle>Dirección de Equipos de Alto rendimiento</b:InternetSiteTitle>
    <b:Year>2023</b:Year>
    <b:Month>mayo</b:Month>
    <b:Day>08</b:Day>
    <b:URL>ti.utch.edu.mx</b:URL>
    <b:RefOrder>1</b:RefOrder>
  </b:Source>
</b:Sources>
</file>

<file path=customXml/itemProps1.xml><?xml version="1.0" encoding="utf-8"?>
<ds:datastoreItem xmlns:ds="http://schemas.openxmlformats.org/officeDocument/2006/customXml" ds:itemID="{4EDD0CF9-5B86-4F67-970E-E24E8709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Office\Templates\3082\Tesis.dot</Template>
  <TotalTime>4</TotalTime>
  <Pages>6</Pages>
  <Words>297</Words>
  <Characters>1693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Tesis</vt:lpstr>
      <vt:lpstr>Tesis</vt:lpstr>
    </vt:vector>
  </TitlesOfParts>
  <Company>Hewlett-Packard Company</Company>
  <LinksUpToDate>false</LinksUpToDate>
  <CharactersWithSpaces>1987</CharactersWithSpaces>
  <SharedDoc>false</SharedDoc>
  <HyperlinkBase/>
  <HLinks>
    <vt:vector size="204" baseType="variant">
      <vt:variant>
        <vt:i4>1703989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_Toc461173795</vt:lpwstr>
      </vt:variant>
      <vt:variant>
        <vt:i4>1703989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_Toc461173794</vt:lpwstr>
      </vt:variant>
      <vt:variant>
        <vt:i4>1703989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_Toc461173793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_Toc461173792</vt:lpwstr>
      </vt:variant>
      <vt:variant>
        <vt:i4>1703989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_Toc461173791</vt:lpwstr>
      </vt:variant>
      <vt:variant>
        <vt:i4>1703989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_Toc461173790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_Toc461173789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_Toc461173788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_Toc461173787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_Toc461173786</vt:lpwstr>
      </vt:variant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_Toc461173785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_Toc461173784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_Toc461173783</vt:lpwstr>
      </vt:variant>
      <vt:variant>
        <vt:i4>1769525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_Toc461173782</vt:lpwstr>
      </vt:variant>
      <vt:variant>
        <vt:i4>1769525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_Toc461173781</vt:lpwstr>
      </vt:variant>
      <vt:variant>
        <vt:i4>1769525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_Toc461173780</vt:lpwstr>
      </vt:variant>
      <vt:variant>
        <vt:i4>1310773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_Toc461173779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_Toc461173778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_Toc461173777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_Toc461173776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_Toc461173775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_Toc461173774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_Toc461173773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_Toc461173772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_Toc461173771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_Toc461173770</vt:lpwstr>
      </vt:variant>
      <vt:variant>
        <vt:i4>1376309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_Toc461173769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_Toc461173768</vt:lpwstr>
      </vt:variant>
      <vt:variant>
        <vt:i4>1376309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_Toc461173767</vt:lpwstr>
      </vt:variant>
      <vt:variant>
        <vt:i4>1376309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_Toc461173766</vt:lpwstr>
      </vt:variant>
      <vt:variant>
        <vt:i4>2162737</vt:i4>
      </vt:variant>
      <vt:variant>
        <vt:i4>9</vt:i4>
      </vt:variant>
      <vt:variant>
        <vt:i4>0</vt:i4>
      </vt:variant>
      <vt:variant>
        <vt:i4>5</vt:i4>
      </vt:variant>
      <vt:variant>
        <vt:lpwstr>https://www.apm.org.uk/</vt:lpwstr>
      </vt:variant>
      <vt:variant>
        <vt:lpwstr/>
      </vt:variant>
      <vt:variant>
        <vt:i4>1900590</vt:i4>
      </vt:variant>
      <vt:variant>
        <vt:i4>6</vt:i4>
      </vt:variant>
      <vt:variant>
        <vt:i4>0</vt:i4>
      </vt:variant>
      <vt:variant>
        <vt:i4>5</vt:i4>
      </vt:variant>
      <vt:variant>
        <vt:lpwstr>http://www.anpad.org.br/diversos/apa/apa_tabelas_figuras_esp.pdf</vt:lpwstr>
      </vt:variant>
      <vt:variant>
        <vt:lpwstr/>
      </vt:variant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http://normasapa.com/plantilla-en-word-con-normas-apa-2016/</vt:lpwstr>
      </vt:variant>
      <vt:variant>
        <vt:lpwstr/>
      </vt:variant>
      <vt:variant>
        <vt:i4>7929891</vt:i4>
      </vt:variant>
      <vt:variant>
        <vt:i4>0</vt:i4>
      </vt:variant>
      <vt:variant>
        <vt:i4>0</vt:i4>
      </vt:variant>
      <vt:variant>
        <vt:i4>5</vt:i4>
      </vt:variant>
      <vt:variant>
        <vt:lpwstr>http://normasapa.com/insercion-de-tablas-y-figuras/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creator>ANDROMEDA</dc:creator>
  <cp:lastModifiedBy>Jorge Sanchez</cp:lastModifiedBy>
  <cp:revision>5</cp:revision>
  <cp:lastPrinted>2016-06-21T20:08:00Z</cp:lastPrinted>
  <dcterms:created xsi:type="dcterms:W3CDTF">2025-02-19T03:18:00Z</dcterms:created>
  <dcterms:modified xsi:type="dcterms:W3CDTF">2025-02-25T23:11:00Z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